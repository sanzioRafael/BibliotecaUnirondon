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C87" w:rsidRDefault="00177C87" w:rsidP="008F3E6C">
      <w:pPr>
        <w:pStyle w:val="Ttulo"/>
        <w:spacing w:line="360" w:lineRule="auto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noProof/>
          <w:sz w:val="24"/>
          <w:szCs w:val="24"/>
          <w:lang w:val="pt-BR"/>
        </w:rPr>
        <w:drawing>
          <wp:inline distT="0" distB="0" distL="0" distR="0">
            <wp:extent cx="2013995" cy="16423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marca_unirondon_orig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271" cy="16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C1" w:rsidRDefault="007F4CC1" w:rsidP="008F3E6C">
      <w:pPr>
        <w:pStyle w:val="Ttulo"/>
        <w:spacing w:line="360" w:lineRule="auto"/>
        <w:rPr>
          <w:rFonts w:ascii="Arial" w:hAnsi="Arial"/>
          <w:sz w:val="24"/>
          <w:szCs w:val="24"/>
          <w:lang w:val="pt-BR"/>
        </w:rPr>
      </w:pPr>
    </w:p>
    <w:p w:rsidR="00493C09" w:rsidRDefault="00493C09" w:rsidP="008F3E6C">
      <w:pPr>
        <w:pStyle w:val="Ttulo"/>
        <w:spacing w:line="360" w:lineRule="auto"/>
        <w:rPr>
          <w:rFonts w:ascii="Arial" w:hAnsi="Arial"/>
          <w:sz w:val="24"/>
          <w:szCs w:val="24"/>
          <w:lang w:val="pt-BR"/>
        </w:rPr>
      </w:pPr>
    </w:p>
    <w:p w:rsidR="00EC49FE" w:rsidRPr="003D4F8F" w:rsidRDefault="00B94C79" w:rsidP="008F3E6C">
      <w:pPr>
        <w:pStyle w:val="Ttulo"/>
        <w:spacing w:line="360" w:lineRule="auto"/>
        <w:rPr>
          <w:rFonts w:ascii="Arial" w:hAnsi="Arial"/>
          <w:sz w:val="24"/>
          <w:szCs w:val="24"/>
          <w:lang w:val="pt-BR"/>
        </w:rPr>
      </w:pPr>
      <w:r w:rsidRPr="003D4F8F">
        <w:rPr>
          <w:rFonts w:ascii="Arial" w:hAnsi="Arial"/>
          <w:sz w:val="24"/>
          <w:szCs w:val="24"/>
          <w:lang w:val="pt-BR"/>
        </w:rPr>
        <w:t>Documento de Requisitos da Solução Aplicação</w:t>
      </w:r>
    </w:p>
    <w:p w:rsidR="00EC49FE" w:rsidRPr="003D4F8F" w:rsidRDefault="00B329F0" w:rsidP="008F3E6C">
      <w:pPr>
        <w:pStyle w:val="Author"/>
        <w:spacing w:line="360" w:lineRule="auto"/>
        <w:rPr>
          <w:rFonts w:ascii="Arial" w:hAnsi="Arial" w:cs="Arial"/>
          <w:lang w:val="pt-BR"/>
        </w:rPr>
      </w:pPr>
      <w:r w:rsidRPr="003D4F8F">
        <w:rPr>
          <w:rFonts w:ascii="Arial" w:hAnsi="Arial" w:cs="Arial"/>
          <w:lang w:val="pt-BR"/>
        </w:rPr>
        <w:t>Grupo: Alexandre Alves, Bruno Lino, Joaquim Albuquerque e Rafael Sanzio.</w:t>
      </w:r>
    </w:p>
    <w:p w:rsidR="00EC49FE" w:rsidRPr="003D4F8F" w:rsidRDefault="00B94C79" w:rsidP="008F3E6C">
      <w:pPr>
        <w:spacing w:before="240" w:line="360" w:lineRule="auto"/>
        <w:jc w:val="center"/>
        <w:rPr>
          <w:rStyle w:val="AddressChar"/>
          <w:rFonts w:ascii="Arial" w:hAnsi="Arial" w:cs="Arial"/>
          <w:szCs w:val="24"/>
        </w:rPr>
      </w:pPr>
      <w:r w:rsidRPr="003D4F8F">
        <w:rPr>
          <w:rStyle w:val="AddressChar"/>
          <w:rFonts w:ascii="Arial" w:hAnsi="Arial" w:cs="Arial"/>
          <w:szCs w:val="24"/>
        </w:rPr>
        <w:t>Universidade Cândido Rondon</w:t>
      </w:r>
      <w:r w:rsidR="00EC49FE" w:rsidRPr="003D4F8F">
        <w:rPr>
          <w:rStyle w:val="AddressChar"/>
          <w:rFonts w:ascii="Arial" w:hAnsi="Arial" w:cs="Arial"/>
          <w:szCs w:val="24"/>
        </w:rPr>
        <w:t xml:space="preserve"> (U</w:t>
      </w:r>
      <w:r w:rsidRPr="003D4F8F">
        <w:rPr>
          <w:rStyle w:val="AddressChar"/>
          <w:rFonts w:ascii="Arial" w:hAnsi="Arial" w:cs="Arial"/>
          <w:szCs w:val="24"/>
        </w:rPr>
        <w:t>NIRONDON</w:t>
      </w:r>
      <w:r w:rsidR="0072750D" w:rsidRPr="003D4F8F">
        <w:rPr>
          <w:rStyle w:val="AddressChar"/>
          <w:rFonts w:ascii="Arial" w:hAnsi="Arial" w:cs="Arial"/>
          <w:szCs w:val="24"/>
        </w:rPr>
        <w:t xml:space="preserve">) </w:t>
      </w:r>
      <w:r w:rsidR="00EC49FE" w:rsidRPr="003D4F8F">
        <w:rPr>
          <w:rStyle w:val="AddressChar"/>
          <w:rFonts w:ascii="Arial" w:hAnsi="Arial" w:cs="Arial"/>
          <w:szCs w:val="24"/>
        </w:rPr>
        <w:br/>
      </w:r>
      <w:r w:rsidRPr="003D4F8F">
        <w:rPr>
          <w:rStyle w:val="AddressChar"/>
          <w:rFonts w:ascii="Arial" w:hAnsi="Arial" w:cs="Arial"/>
          <w:szCs w:val="24"/>
        </w:rPr>
        <w:t>Av. Beira Rio, 3001</w:t>
      </w:r>
      <w:r w:rsidR="00EC49FE" w:rsidRPr="003D4F8F">
        <w:rPr>
          <w:rStyle w:val="AddressChar"/>
          <w:rFonts w:ascii="Arial" w:hAnsi="Arial" w:cs="Arial"/>
          <w:szCs w:val="24"/>
        </w:rPr>
        <w:t xml:space="preserve"> – </w:t>
      </w:r>
      <w:r w:rsidRPr="003D4F8F">
        <w:rPr>
          <w:rStyle w:val="AddressChar"/>
          <w:rFonts w:ascii="Arial" w:hAnsi="Arial" w:cs="Arial"/>
          <w:szCs w:val="24"/>
        </w:rPr>
        <w:t>78</w:t>
      </w:r>
      <w:r w:rsidR="00EC49FE" w:rsidRPr="003D4F8F">
        <w:rPr>
          <w:rStyle w:val="AddressChar"/>
          <w:rFonts w:ascii="Arial" w:hAnsi="Arial" w:cs="Arial"/>
          <w:szCs w:val="24"/>
        </w:rPr>
        <w:t>.</w:t>
      </w:r>
      <w:r w:rsidRPr="003D4F8F">
        <w:rPr>
          <w:rStyle w:val="AddressChar"/>
          <w:rFonts w:ascii="Arial" w:hAnsi="Arial" w:cs="Arial"/>
          <w:szCs w:val="24"/>
        </w:rPr>
        <w:t>025</w:t>
      </w:r>
      <w:r w:rsidR="00EC49FE" w:rsidRPr="003D4F8F">
        <w:rPr>
          <w:rStyle w:val="AddressChar"/>
          <w:rFonts w:ascii="Arial" w:hAnsi="Arial" w:cs="Arial"/>
          <w:szCs w:val="24"/>
        </w:rPr>
        <w:t>-</w:t>
      </w:r>
      <w:r w:rsidRPr="003D4F8F">
        <w:rPr>
          <w:rStyle w:val="AddressChar"/>
          <w:rFonts w:ascii="Arial" w:hAnsi="Arial" w:cs="Arial"/>
          <w:szCs w:val="24"/>
        </w:rPr>
        <w:t>1</w:t>
      </w:r>
      <w:r w:rsidR="00EC49FE" w:rsidRPr="003D4F8F">
        <w:rPr>
          <w:rStyle w:val="AddressChar"/>
          <w:rFonts w:ascii="Arial" w:hAnsi="Arial" w:cs="Arial"/>
          <w:szCs w:val="24"/>
        </w:rPr>
        <w:t xml:space="preserve">90 – </w:t>
      </w:r>
      <w:r w:rsidRPr="003D4F8F">
        <w:rPr>
          <w:rStyle w:val="AddressChar"/>
          <w:rFonts w:ascii="Arial" w:hAnsi="Arial" w:cs="Arial"/>
          <w:szCs w:val="24"/>
        </w:rPr>
        <w:t>Cuiabá</w:t>
      </w:r>
      <w:r w:rsidR="00EC49FE" w:rsidRPr="003D4F8F">
        <w:rPr>
          <w:rStyle w:val="AddressChar"/>
          <w:rFonts w:ascii="Arial" w:hAnsi="Arial" w:cs="Arial"/>
          <w:szCs w:val="24"/>
        </w:rPr>
        <w:t xml:space="preserve"> – </w:t>
      </w:r>
      <w:r w:rsidRPr="003D4F8F">
        <w:rPr>
          <w:rStyle w:val="AddressChar"/>
          <w:rFonts w:ascii="Arial" w:hAnsi="Arial" w:cs="Arial"/>
          <w:szCs w:val="24"/>
        </w:rPr>
        <w:t>MT</w:t>
      </w:r>
      <w:r w:rsidR="00EC49FE" w:rsidRPr="003D4F8F">
        <w:rPr>
          <w:rStyle w:val="AddressChar"/>
          <w:rFonts w:ascii="Arial" w:hAnsi="Arial" w:cs="Arial"/>
          <w:szCs w:val="24"/>
        </w:rPr>
        <w:t xml:space="preserve"> – </w:t>
      </w:r>
      <w:r w:rsidR="0072750D" w:rsidRPr="003D4F8F">
        <w:rPr>
          <w:rStyle w:val="AddressChar"/>
          <w:rFonts w:ascii="Arial" w:hAnsi="Arial" w:cs="Arial"/>
          <w:szCs w:val="24"/>
        </w:rPr>
        <w:t>Brasil.</w:t>
      </w:r>
    </w:p>
    <w:p w:rsidR="00EC49FE" w:rsidRPr="003D4F8F" w:rsidRDefault="00EC49FE" w:rsidP="008F3E6C">
      <w:pPr>
        <w:pStyle w:val="Email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329F0" w:rsidRPr="003D4F8F" w:rsidRDefault="00B329F0" w:rsidP="008F3E6C">
      <w:pPr>
        <w:pStyle w:val="Email"/>
        <w:spacing w:line="360" w:lineRule="auto"/>
        <w:rPr>
          <w:rFonts w:ascii="Arial" w:hAnsi="Arial" w:cs="Arial"/>
          <w:sz w:val="24"/>
          <w:szCs w:val="24"/>
          <w:lang w:val="pt-BR"/>
        </w:rPr>
        <w:sectPr w:rsidR="00B329F0" w:rsidRPr="003D4F8F" w:rsidSect="008F3E6C">
          <w:headerReference w:type="even" r:id="rId9"/>
          <w:headerReference w:type="default" r:id="rId10"/>
          <w:footerReference w:type="even" r:id="rId11"/>
          <w:footerReference w:type="first" r:id="rId12"/>
          <w:type w:val="continuous"/>
          <w:pgSz w:w="11907" w:h="16840" w:code="9"/>
          <w:pgMar w:top="1417" w:right="1701" w:bottom="1417" w:left="1701" w:header="964" w:footer="964" w:gutter="0"/>
          <w:pgNumType w:start="101"/>
          <w:cols w:space="454"/>
          <w:docGrid w:linePitch="326"/>
        </w:sectPr>
      </w:pPr>
    </w:p>
    <w:p w:rsidR="00B94C79" w:rsidRPr="003D4F8F" w:rsidRDefault="00B94C79" w:rsidP="008F3E6C">
      <w:pPr>
        <w:pStyle w:val="Abstract"/>
        <w:spacing w:line="360" w:lineRule="auto"/>
        <w:ind w:left="0"/>
        <w:jc w:val="center"/>
        <w:rPr>
          <w:rFonts w:ascii="Arial" w:hAnsi="Arial" w:cs="Arial"/>
          <w:b/>
          <w:i w:val="0"/>
        </w:rPr>
      </w:pPr>
      <w:r w:rsidRPr="003D4F8F">
        <w:rPr>
          <w:rFonts w:ascii="Arial" w:hAnsi="Arial" w:cs="Arial"/>
          <w:b/>
          <w:i w:val="0"/>
        </w:rPr>
        <w:lastRenderedPageBreak/>
        <w:t>Versão: 1.00.00</w:t>
      </w:r>
    </w:p>
    <w:p w:rsidR="00B228F7" w:rsidRPr="003D4F8F" w:rsidRDefault="00B228F7" w:rsidP="008F3E6C">
      <w:pPr>
        <w:pStyle w:val="Abstract"/>
        <w:spacing w:line="360" w:lineRule="auto"/>
        <w:ind w:left="0" w:right="0"/>
        <w:jc w:val="center"/>
        <w:rPr>
          <w:rFonts w:ascii="Arial" w:hAnsi="Arial" w:cs="Arial"/>
          <w:i w:val="0"/>
        </w:rPr>
      </w:pPr>
      <w:r w:rsidRPr="003D4F8F">
        <w:rPr>
          <w:rFonts w:ascii="Arial" w:hAnsi="Arial" w:cs="Arial"/>
          <w:i w:val="0"/>
        </w:rPr>
        <w:t xml:space="preserve">Especificam funcionalidades de software que </w:t>
      </w:r>
      <w:r w:rsidR="00351052" w:rsidRPr="003D4F8F">
        <w:rPr>
          <w:rFonts w:ascii="Arial" w:hAnsi="Arial" w:cs="Arial"/>
          <w:i w:val="0"/>
        </w:rPr>
        <w:t>auxiliará</w:t>
      </w:r>
      <w:r w:rsidRPr="003D4F8F">
        <w:rPr>
          <w:rFonts w:ascii="Arial" w:hAnsi="Arial" w:cs="Arial"/>
          <w:i w:val="0"/>
        </w:rPr>
        <w:t xml:space="preserve"> construir </w:t>
      </w:r>
      <w:r w:rsidR="00351052" w:rsidRPr="003D4F8F">
        <w:rPr>
          <w:rFonts w:ascii="Arial" w:hAnsi="Arial" w:cs="Arial"/>
          <w:i w:val="0"/>
        </w:rPr>
        <w:t xml:space="preserve">aplicação final </w:t>
      </w:r>
      <w:r w:rsidRPr="003D4F8F">
        <w:rPr>
          <w:rFonts w:ascii="Arial" w:hAnsi="Arial" w:cs="Arial"/>
          <w:i w:val="0"/>
        </w:rPr>
        <w:t xml:space="preserve">aos usuários </w:t>
      </w:r>
      <w:r w:rsidR="00351052" w:rsidRPr="003D4F8F">
        <w:rPr>
          <w:rFonts w:ascii="Arial" w:hAnsi="Arial" w:cs="Arial"/>
          <w:i w:val="0"/>
        </w:rPr>
        <w:t xml:space="preserve">a fim de </w:t>
      </w:r>
      <w:r w:rsidRPr="003D4F8F">
        <w:rPr>
          <w:rFonts w:ascii="Arial" w:hAnsi="Arial" w:cs="Arial"/>
          <w:i w:val="0"/>
        </w:rPr>
        <w:t>executar suas tarefas</w:t>
      </w:r>
      <w:r w:rsidR="00B329F0" w:rsidRPr="003D4F8F">
        <w:rPr>
          <w:rFonts w:ascii="Arial" w:hAnsi="Arial" w:cs="Arial"/>
          <w:i w:val="0"/>
        </w:rPr>
        <w:t>, satisfazendo aos requisitos do trabalho interdisciplinar</w:t>
      </w:r>
      <w:r w:rsidRPr="003D4F8F">
        <w:rPr>
          <w:rFonts w:ascii="Arial" w:hAnsi="Arial" w:cs="Arial"/>
          <w:i w:val="0"/>
        </w:rPr>
        <w:t>.</w:t>
      </w:r>
    </w:p>
    <w:p w:rsidR="006E4CBE" w:rsidRPr="003D4F8F" w:rsidRDefault="006E4CBE" w:rsidP="008F3E6C">
      <w:pPr>
        <w:pStyle w:val="Abstract"/>
        <w:spacing w:line="360" w:lineRule="auto"/>
        <w:ind w:left="0"/>
        <w:jc w:val="center"/>
        <w:rPr>
          <w:rFonts w:ascii="Arial" w:hAnsi="Arial" w:cs="Arial"/>
          <w:b/>
          <w:i w:val="0"/>
        </w:rPr>
      </w:pPr>
      <w:r w:rsidRPr="003D4F8F">
        <w:rPr>
          <w:rFonts w:ascii="Arial" w:hAnsi="Arial" w:cs="Arial"/>
          <w:b/>
          <w:i w:val="0"/>
        </w:rPr>
        <w:t xml:space="preserve">Aprovação: </w:t>
      </w:r>
      <w:r w:rsidRPr="003D4F8F">
        <w:rPr>
          <w:rFonts w:ascii="Arial" w:hAnsi="Arial" w:cs="Arial"/>
          <w:b/>
          <w:i w:val="0"/>
        </w:rPr>
        <w:tab/>
      </w:r>
      <w:r w:rsidRPr="003D4F8F">
        <w:rPr>
          <w:rFonts w:ascii="Arial" w:hAnsi="Arial" w:cs="Arial"/>
          <w:b/>
          <w:i w:val="0"/>
        </w:rPr>
        <w:tab/>
        <w:t xml:space="preserve">                                                 Data: </w:t>
      </w:r>
      <w:r w:rsidRPr="003D4F8F">
        <w:rPr>
          <w:rFonts w:ascii="Arial" w:hAnsi="Arial" w:cs="Arial"/>
          <w:b/>
          <w:i w:val="0"/>
          <w:u w:val="single"/>
        </w:rPr>
        <w:t xml:space="preserve">      /         /         .</w:t>
      </w:r>
    </w:p>
    <w:p w:rsidR="00EC49FE" w:rsidRPr="003D4F8F" w:rsidRDefault="006E4CBE" w:rsidP="008F3E6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4F8F">
        <w:rPr>
          <w:rFonts w:ascii="Arial" w:hAnsi="Arial" w:cs="Arial"/>
          <w:sz w:val="24"/>
          <w:szCs w:val="24"/>
          <w:lang w:val="pt-BR"/>
        </w:rPr>
        <w:br w:type="page"/>
      </w:r>
      <w:r w:rsidR="00EC49FE" w:rsidRPr="003D4F8F">
        <w:rPr>
          <w:rFonts w:ascii="Arial" w:hAnsi="Arial" w:cs="Arial"/>
          <w:sz w:val="24"/>
          <w:szCs w:val="24"/>
          <w:lang w:val="pt-BR"/>
        </w:rPr>
        <w:lastRenderedPageBreak/>
        <w:t xml:space="preserve">1. </w:t>
      </w:r>
      <w:r w:rsidR="00B94C79" w:rsidRPr="003D4F8F">
        <w:rPr>
          <w:rFonts w:ascii="Arial" w:hAnsi="Arial" w:cs="Arial"/>
          <w:sz w:val="24"/>
          <w:szCs w:val="24"/>
          <w:lang w:val="pt-BR"/>
        </w:rPr>
        <w:t>Introdução</w:t>
      </w:r>
    </w:p>
    <w:p w:rsidR="00780B1C" w:rsidRPr="003D4F8F" w:rsidRDefault="00780B1C" w:rsidP="008F3E6C">
      <w:pPr>
        <w:pStyle w:val="Ttulo1"/>
        <w:spacing w:line="360" w:lineRule="auto"/>
        <w:jc w:val="both"/>
        <w:rPr>
          <w:rFonts w:ascii="Arial" w:hAnsi="Arial" w:cs="Arial"/>
          <w:b w:val="0"/>
          <w:sz w:val="24"/>
          <w:szCs w:val="24"/>
          <w:lang w:val="pt-BR"/>
        </w:rPr>
      </w:pPr>
      <w:r w:rsidRPr="003D4F8F">
        <w:rPr>
          <w:rFonts w:ascii="Arial" w:hAnsi="Arial" w:cs="Arial"/>
          <w:b w:val="0"/>
          <w:sz w:val="24"/>
          <w:szCs w:val="24"/>
          <w:lang w:val="pt-BR"/>
        </w:rPr>
        <w:t xml:space="preserve">Neste projeto será relatado como modelar ou construir uma aplicação para uma biblioteca. Para conseguir fazer isto </w:t>
      </w:r>
      <w:r w:rsidR="00AB24D9" w:rsidRPr="003D4F8F">
        <w:rPr>
          <w:rFonts w:ascii="Arial" w:hAnsi="Arial" w:cs="Arial"/>
          <w:b w:val="0"/>
          <w:sz w:val="24"/>
          <w:szCs w:val="24"/>
          <w:lang w:val="pt-BR"/>
        </w:rPr>
        <w:t>é preciso ter o planejamento, pois com ele é possível desenvolver uma aplicação simples e que atinja os seus objetivos.</w:t>
      </w:r>
    </w:p>
    <w:p w:rsidR="004F1E14" w:rsidRPr="003D4F8F" w:rsidRDefault="004F1E14" w:rsidP="008F3E6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EC49FE" w:rsidRPr="003D4F8F" w:rsidRDefault="00EC49FE" w:rsidP="008F3E6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4F8F">
        <w:rPr>
          <w:rFonts w:ascii="Arial" w:hAnsi="Arial" w:cs="Arial"/>
          <w:sz w:val="24"/>
          <w:szCs w:val="24"/>
          <w:lang w:val="pt-BR"/>
        </w:rPr>
        <w:t xml:space="preserve">2. </w:t>
      </w:r>
      <w:r w:rsidR="005B0769" w:rsidRPr="003D4F8F">
        <w:rPr>
          <w:rFonts w:ascii="Arial" w:hAnsi="Arial" w:cs="Arial"/>
          <w:sz w:val="24"/>
          <w:szCs w:val="24"/>
          <w:lang w:val="pt-BR"/>
        </w:rPr>
        <w:t>Objetivos</w:t>
      </w:r>
      <w:r w:rsidR="009D10F7" w:rsidRPr="003D4F8F">
        <w:rPr>
          <w:rFonts w:ascii="Arial" w:hAnsi="Arial" w:cs="Arial"/>
          <w:sz w:val="24"/>
          <w:szCs w:val="24"/>
          <w:lang w:val="pt-BR"/>
        </w:rPr>
        <w:t xml:space="preserve"> e limitações</w:t>
      </w:r>
    </w:p>
    <w:p w:rsidR="00AB24D9" w:rsidRPr="003D4F8F" w:rsidRDefault="00AB24D9" w:rsidP="008F3E6C">
      <w:pPr>
        <w:pStyle w:val="Ttulo1"/>
        <w:spacing w:line="360" w:lineRule="auto"/>
        <w:jc w:val="both"/>
        <w:rPr>
          <w:rFonts w:ascii="Arial" w:hAnsi="Arial" w:cs="Arial"/>
          <w:b w:val="0"/>
          <w:sz w:val="24"/>
          <w:szCs w:val="24"/>
          <w:lang w:val="pt-BR"/>
        </w:rPr>
      </w:pPr>
      <w:r w:rsidRPr="003D4F8F">
        <w:rPr>
          <w:rFonts w:ascii="Arial" w:hAnsi="Arial" w:cs="Arial"/>
          <w:b w:val="0"/>
          <w:sz w:val="24"/>
          <w:szCs w:val="24"/>
          <w:lang w:val="pt-BR"/>
        </w:rPr>
        <w:t>Desenvolver uma aplicação que facilite o controle de livros, clientes, usuários do sistema e empréstimos e devoluções de livros.</w:t>
      </w:r>
    </w:p>
    <w:p w:rsidR="00AB24D9" w:rsidRPr="003D4F8F" w:rsidRDefault="00AB24D9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É uma aplicação só para desktops e também só funcionará par</w:t>
      </w:r>
      <w:r w:rsidR="00C90F06" w:rsidRPr="003D4F8F">
        <w:rPr>
          <w:rFonts w:ascii="Arial" w:hAnsi="Arial" w:cs="Arial"/>
          <w:szCs w:val="24"/>
          <w:lang w:val="pt-BR"/>
        </w:rPr>
        <w:t>a sistemas operacionais Windows, porém em tela MS-DOS.</w:t>
      </w:r>
    </w:p>
    <w:p w:rsidR="004F1E14" w:rsidRPr="003D4F8F" w:rsidRDefault="004F1E14" w:rsidP="008F3E6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EC49FE" w:rsidRPr="003D4F8F" w:rsidRDefault="00603861" w:rsidP="008F3E6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4F8F">
        <w:rPr>
          <w:rFonts w:ascii="Arial" w:hAnsi="Arial" w:cs="Arial"/>
          <w:sz w:val="24"/>
          <w:szCs w:val="24"/>
          <w:lang w:val="pt-BR"/>
        </w:rPr>
        <w:t>3</w:t>
      </w:r>
      <w:r w:rsidR="00EC49FE" w:rsidRPr="003D4F8F">
        <w:rPr>
          <w:rFonts w:ascii="Arial" w:hAnsi="Arial" w:cs="Arial"/>
          <w:sz w:val="24"/>
          <w:szCs w:val="24"/>
          <w:lang w:val="pt-BR"/>
        </w:rPr>
        <w:t xml:space="preserve">. </w:t>
      </w:r>
      <w:r w:rsidR="00D533DC" w:rsidRPr="003D4F8F">
        <w:rPr>
          <w:rFonts w:ascii="Arial" w:hAnsi="Arial" w:cs="Arial"/>
          <w:sz w:val="24"/>
          <w:szCs w:val="24"/>
          <w:lang w:val="pt-BR"/>
        </w:rPr>
        <w:t>Benefícios</w:t>
      </w:r>
    </w:p>
    <w:p w:rsidR="00EC49FE" w:rsidRPr="003D4F8F" w:rsidRDefault="006E2731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Cadastrar clientes, livros e usuários, na área do cliente haverá o seu histórico de empréstimos e devoluções, controle de livros, clientes e usuários.</w:t>
      </w:r>
    </w:p>
    <w:p w:rsidR="004F1E14" w:rsidRPr="003D4F8F" w:rsidRDefault="004F1E14" w:rsidP="008F3E6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EC49FE" w:rsidRPr="003D4F8F" w:rsidRDefault="00603861" w:rsidP="008F3E6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4F8F">
        <w:rPr>
          <w:rFonts w:ascii="Arial" w:hAnsi="Arial" w:cs="Arial"/>
          <w:sz w:val="24"/>
          <w:szCs w:val="24"/>
          <w:lang w:val="pt-BR"/>
        </w:rPr>
        <w:t>4</w:t>
      </w:r>
      <w:r w:rsidR="00EC49FE" w:rsidRPr="003D4F8F">
        <w:rPr>
          <w:rFonts w:ascii="Arial" w:hAnsi="Arial" w:cs="Arial"/>
          <w:sz w:val="24"/>
          <w:szCs w:val="24"/>
          <w:lang w:val="pt-BR"/>
        </w:rPr>
        <w:t xml:space="preserve">. </w:t>
      </w:r>
      <w:r w:rsidR="000C48C9" w:rsidRPr="003D4F8F">
        <w:rPr>
          <w:rFonts w:ascii="Arial" w:hAnsi="Arial" w:cs="Arial"/>
          <w:sz w:val="24"/>
          <w:szCs w:val="24"/>
          <w:lang w:val="pt-BR"/>
        </w:rPr>
        <w:t>Siglas</w:t>
      </w:r>
    </w:p>
    <w:p w:rsidR="00C90F06" w:rsidRPr="003D4F8F" w:rsidRDefault="00C90F06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MS-DOS</w:t>
      </w:r>
      <w:r w:rsidRPr="003D4F8F">
        <w:rPr>
          <w:rFonts w:ascii="Arial" w:hAnsi="Arial" w:cs="Arial"/>
          <w:szCs w:val="24"/>
          <w:lang w:val="pt-BR"/>
        </w:rPr>
        <w:tab/>
        <w:t xml:space="preserve">      Microsoft System – Durty Operation System</w:t>
      </w:r>
    </w:p>
    <w:p w:rsidR="00EC49FE" w:rsidRPr="003D4F8F" w:rsidRDefault="000C48C9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MT</w:t>
      </w:r>
      <w:r w:rsidR="00C90F06" w:rsidRPr="003D4F8F">
        <w:rPr>
          <w:rFonts w:ascii="Arial" w:hAnsi="Arial" w:cs="Arial"/>
          <w:szCs w:val="24"/>
          <w:lang w:val="pt-BR"/>
        </w:rPr>
        <w:tab/>
      </w:r>
      <w:r w:rsidR="00C90F06" w:rsidRPr="003D4F8F">
        <w:rPr>
          <w:rFonts w:ascii="Arial" w:hAnsi="Arial" w:cs="Arial"/>
          <w:szCs w:val="24"/>
          <w:lang w:val="pt-BR"/>
        </w:rPr>
        <w:tab/>
      </w:r>
      <w:r w:rsidRPr="003D4F8F">
        <w:rPr>
          <w:rFonts w:ascii="Arial" w:hAnsi="Arial" w:cs="Arial"/>
          <w:szCs w:val="24"/>
          <w:lang w:val="pt-BR"/>
        </w:rPr>
        <w:t>Mato Grosso</w:t>
      </w:r>
    </w:p>
    <w:p w:rsidR="006E2731" w:rsidRPr="003D4F8F" w:rsidRDefault="006E2731" w:rsidP="008F3E6C">
      <w:pPr>
        <w:pStyle w:val="Ttulo1"/>
        <w:spacing w:line="360" w:lineRule="auto"/>
        <w:jc w:val="both"/>
        <w:rPr>
          <w:rFonts w:ascii="Arial" w:hAnsi="Arial" w:cs="Arial"/>
          <w:b w:val="0"/>
          <w:sz w:val="24"/>
          <w:szCs w:val="24"/>
          <w:lang w:val="pt-BR"/>
        </w:rPr>
      </w:pPr>
      <w:r w:rsidRPr="003D4F8F">
        <w:rPr>
          <w:rFonts w:ascii="Arial" w:hAnsi="Arial" w:cs="Arial"/>
          <w:b w:val="0"/>
          <w:sz w:val="24"/>
          <w:szCs w:val="24"/>
          <w:lang w:val="pt-BR"/>
        </w:rPr>
        <w:t>US</w:t>
      </w:r>
      <w:r w:rsidR="00C90F06" w:rsidRPr="003D4F8F">
        <w:rPr>
          <w:rFonts w:ascii="Arial" w:hAnsi="Arial" w:cs="Arial"/>
          <w:b w:val="0"/>
          <w:sz w:val="24"/>
          <w:szCs w:val="24"/>
          <w:lang w:val="pt-BR"/>
        </w:rPr>
        <w:t xml:space="preserve"> </w:t>
      </w:r>
      <w:r w:rsidR="00C90F06" w:rsidRPr="003D4F8F">
        <w:rPr>
          <w:rFonts w:ascii="Arial" w:hAnsi="Arial" w:cs="Arial"/>
          <w:b w:val="0"/>
          <w:sz w:val="24"/>
          <w:szCs w:val="24"/>
          <w:lang w:val="pt-BR"/>
        </w:rPr>
        <w:tab/>
      </w:r>
      <w:r w:rsidRPr="003D4F8F">
        <w:rPr>
          <w:rFonts w:ascii="Arial" w:hAnsi="Arial" w:cs="Arial"/>
          <w:b w:val="0"/>
          <w:sz w:val="24"/>
          <w:szCs w:val="24"/>
          <w:lang w:val="pt-BR"/>
        </w:rPr>
        <w:t>Usuários do Sistema</w:t>
      </w:r>
    </w:p>
    <w:p w:rsidR="006E2731" w:rsidRPr="003D4F8F" w:rsidRDefault="006E2731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CL</w:t>
      </w:r>
      <w:r w:rsidRPr="003D4F8F">
        <w:rPr>
          <w:rFonts w:ascii="Arial" w:hAnsi="Arial" w:cs="Arial"/>
          <w:szCs w:val="24"/>
          <w:lang w:val="pt-BR"/>
        </w:rPr>
        <w:tab/>
        <w:t>Cliente</w:t>
      </w:r>
    </w:p>
    <w:p w:rsidR="008124FB" w:rsidRPr="003D4F8F" w:rsidRDefault="004F1E14" w:rsidP="008F3E6C">
      <w:pPr>
        <w:spacing w:line="360" w:lineRule="auto"/>
        <w:rPr>
          <w:rFonts w:ascii="Arial" w:hAnsi="Arial" w:cs="Arial"/>
          <w:szCs w:val="24"/>
          <w:u w:val="single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HD</w:t>
      </w:r>
      <w:r w:rsidRPr="003D4F8F">
        <w:rPr>
          <w:rFonts w:ascii="Arial" w:hAnsi="Arial" w:cs="Arial"/>
          <w:szCs w:val="24"/>
          <w:lang w:val="pt-BR"/>
        </w:rPr>
        <w:tab/>
        <w:t>Hard Dis</w:t>
      </w:r>
      <w:r w:rsidR="008124FB" w:rsidRPr="003D4F8F">
        <w:rPr>
          <w:rFonts w:ascii="Arial" w:hAnsi="Arial" w:cs="Arial"/>
          <w:szCs w:val="24"/>
          <w:lang w:val="pt-BR"/>
        </w:rPr>
        <w:t>k</w:t>
      </w:r>
    </w:p>
    <w:p w:rsidR="004F1E14" w:rsidRPr="003D4F8F" w:rsidRDefault="004F1E14" w:rsidP="008F3E6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C48C9" w:rsidRPr="003D4F8F" w:rsidRDefault="002C6831" w:rsidP="008F3E6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4F8F">
        <w:rPr>
          <w:rFonts w:ascii="Arial" w:hAnsi="Arial" w:cs="Arial"/>
          <w:sz w:val="24"/>
          <w:szCs w:val="24"/>
          <w:lang w:val="pt-BR"/>
        </w:rPr>
        <w:t>5</w:t>
      </w:r>
      <w:r w:rsidR="000C48C9" w:rsidRPr="003D4F8F">
        <w:rPr>
          <w:rFonts w:ascii="Arial" w:hAnsi="Arial" w:cs="Arial"/>
          <w:sz w:val="24"/>
          <w:szCs w:val="24"/>
          <w:lang w:val="pt-BR"/>
        </w:rPr>
        <w:t>. Requisitos Funcionais</w:t>
      </w:r>
    </w:p>
    <w:p w:rsidR="007E4BE1" w:rsidRPr="003D4F8F" w:rsidRDefault="007E4BE1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O sistema possibilitará consulta cadastro do cliente, de livros e empréstimos. Será possível ao cliente somente emprestar até 03 (três) livros.</w:t>
      </w:r>
    </w:p>
    <w:p w:rsidR="000C48C9" w:rsidRPr="003D4F8F" w:rsidRDefault="002C6831" w:rsidP="008F3E6C">
      <w:pPr>
        <w:pStyle w:val="Ttulo2"/>
        <w:spacing w:line="360" w:lineRule="auto"/>
        <w:jc w:val="both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lastRenderedPageBreak/>
        <w:t>5</w:t>
      </w:r>
      <w:r w:rsidR="000C48C9" w:rsidRPr="003D4F8F">
        <w:rPr>
          <w:rFonts w:ascii="Arial" w:hAnsi="Arial" w:cs="Arial"/>
          <w:szCs w:val="24"/>
          <w:lang w:val="pt-BR"/>
        </w:rPr>
        <w:t>.1. Diagramas de Contexto</w:t>
      </w:r>
      <w:r w:rsidR="00804CD5" w:rsidRPr="003D4F8F">
        <w:rPr>
          <w:rFonts w:ascii="Arial" w:hAnsi="Arial" w:cs="Arial"/>
          <w:szCs w:val="24"/>
          <w:lang w:val="pt-BR"/>
        </w:rPr>
        <w:t xml:space="preserve"> (As funções do sistema)</w:t>
      </w:r>
    </w:p>
    <w:p w:rsidR="000C48C9" w:rsidRPr="003D4F8F" w:rsidRDefault="006E2731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 xml:space="preserve">Diagrama de Casos de uso </w:t>
      </w:r>
      <w:r w:rsidR="0072750D" w:rsidRPr="003D4F8F">
        <w:rPr>
          <w:rFonts w:ascii="Arial" w:hAnsi="Arial" w:cs="Arial"/>
          <w:szCs w:val="24"/>
          <w:lang w:val="pt-BR"/>
        </w:rPr>
        <w:t>0</w:t>
      </w:r>
      <w:r w:rsidRPr="003D4F8F">
        <w:rPr>
          <w:rFonts w:ascii="Arial" w:hAnsi="Arial" w:cs="Arial"/>
          <w:szCs w:val="24"/>
          <w:lang w:val="pt-BR"/>
        </w:rPr>
        <w:t>1</w:t>
      </w:r>
      <w:r w:rsidR="00E06EE8" w:rsidRPr="003D4F8F">
        <w:rPr>
          <w:rFonts w:ascii="Arial" w:hAnsi="Arial" w:cs="Arial"/>
          <w:szCs w:val="24"/>
          <w:lang w:val="pt-BR"/>
        </w:rPr>
        <w:t xml:space="preserve"> </w:t>
      </w:r>
      <w:r w:rsidR="00C90F06" w:rsidRPr="003D4F8F">
        <w:rPr>
          <w:rFonts w:ascii="Arial" w:hAnsi="Arial" w:cs="Arial"/>
          <w:szCs w:val="24"/>
          <w:lang w:val="pt-BR"/>
        </w:rPr>
        <w:t xml:space="preserve">(Visão do atendente, onde há interação </w:t>
      </w:r>
      <w:r w:rsidR="00E06EE8" w:rsidRPr="003D4F8F">
        <w:rPr>
          <w:rFonts w:ascii="Arial" w:hAnsi="Arial" w:cs="Arial"/>
          <w:szCs w:val="24"/>
          <w:lang w:val="pt-BR"/>
        </w:rPr>
        <w:t>do cliente com ele. As ações realizadas pelo atendente após o contato com cliente são primordiais para que o sistema funcione corretamente, como: verificação dos dados, cadastro do cliente, e o empréstimo e a devolução de livros</w:t>
      </w:r>
      <w:r w:rsidR="00C90F06" w:rsidRPr="003D4F8F">
        <w:rPr>
          <w:rFonts w:ascii="Arial" w:hAnsi="Arial" w:cs="Arial"/>
          <w:szCs w:val="24"/>
          <w:lang w:val="pt-BR"/>
        </w:rPr>
        <w:t>)</w:t>
      </w:r>
    </w:p>
    <w:p w:rsidR="006E2731" w:rsidRPr="003D4F8F" w:rsidRDefault="006E2731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 xml:space="preserve">Diagrama de Casos de uso </w:t>
      </w:r>
      <w:r w:rsidR="0072750D" w:rsidRPr="003D4F8F">
        <w:rPr>
          <w:rFonts w:ascii="Arial" w:hAnsi="Arial" w:cs="Arial"/>
          <w:szCs w:val="24"/>
          <w:lang w:val="pt-BR"/>
        </w:rPr>
        <w:t>0</w:t>
      </w:r>
      <w:r w:rsidRPr="003D4F8F">
        <w:rPr>
          <w:rFonts w:ascii="Arial" w:hAnsi="Arial" w:cs="Arial"/>
          <w:szCs w:val="24"/>
          <w:lang w:val="pt-BR"/>
        </w:rPr>
        <w:t>2</w:t>
      </w:r>
      <w:r w:rsidR="00E06EE8" w:rsidRPr="003D4F8F">
        <w:rPr>
          <w:rFonts w:ascii="Arial" w:hAnsi="Arial" w:cs="Arial"/>
          <w:szCs w:val="24"/>
          <w:lang w:val="pt-BR"/>
        </w:rPr>
        <w:t xml:space="preserve"> (Visão do administrador, onde há somente a sua interação com o sistema, pois ele é responsável pelo controle de usuários que o sistema e ele pode realizar todas as ações que o atendente faz)</w:t>
      </w:r>
    </w:p>
    <w:p w:rsidR="006E2731" w:rsidRPr="003D4F8F" w:rsidRDefault="006E2731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 xml:space="preserve">Diagrama de Casos de uso </w:t>
      </w:r>
      <w:r w:rsidR="0072750D" w:rsidRPr="003D4F8F">
        <w:rPr>
          <w:rFonts w:ascii="Arial" w:hAnsi="Arial" w:cs="Arial"/>
          <w:szCs w:val="24"/>
          <w:lang w:val="pt-BR"/>
        </w:rPr>
        <w:t>0</w:t>
      </w:r>
      <w:r w:rsidRPr="003D4F8F">
        <w:rPr>
          <w:rFonts w:ascii="Arial" w:hAnsi="Arial" w:cs="Arial"/>
          <w:szCs w:val="24"/>
          <w:lang w:val="pt-BR"/>
        </w:rPr>
        <w:t>3</w:t>
      </w:r>
      <w:r w:rsidR="00E06EE8" w:rsidRPr="003D4F8F">
        <w:rPr>
          <w:rFonts w:ascii="Arial" w:hAnsi="Arial" w:cs="Arial"/>
          <w:szCs w:val="24"/>
          <w:lang w:val="pt-BR"/>
        </w:rPr>
        <w:t xml:space="preserve"> (Visão geral do sistema, onde estão as ações do administrador e do atendente, isto mostrará a interação total do sistema e todas as suas funções)</w:t>
      </w:r>
    </w:p>
    <w:p w:rsidR="006E2731" w:rsidRPr="003D4F8F" w:rsidRDefault="006E2731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 xml:space="preserve">Diagrama de </w:t>
      </w:r>
      <w:r w:rsidR="004E1654" w:rsidRPr="003D4F8F">
        <w:rPr>
          <w:rFonts w:ascii="Arial" w:hAnsi="Arial" w:cs="Arial"/>
          <w:szCs w:val="24"/>
          <w:lang w:val="pt-BR"/>
        </w:rPr>
        <w:t>Sequê</w:t>
      </w:r>
      <w:r w:rsidR="0072750D" w:rsidRPr="003D4F8F">
        <w:rPr>
          <w:rFonts w:ascii="Arial" w:hAnsi="Arial" w:cs="Arial"/>
          <w:szCs w:val="24"/>
          <w:lang w:val="pt-BR"/>
        </w:rPr>
        <w:t>ncia</w:t>
      </w:r>
      <w:r w:rsidRPr="003D4F8F">
        <w:rPr>
          <w:rFonts w:ascii="Arial" w:hAnsi="Arial" w:cs="Arial"/>
          <w:szCs w:val="24"/>
          <w:lang w:val="pt-BR"/>
        </w:rPr>
        <w:t xml:space="preserve"> </w:t>
      </w:r>
      <w:r w:rsidR="0072750D" w:rsidRPr="003D4F8F">
        <w:rPr>
          <w:rFonts w:ascii="Arial" w:hAnsi="Arial" w:cs="Arial"/>
          <w:szCs w:val="24"/>
          <w:lang w:val="pt-BR"/>
        </w:rPr>
        <w:t>0</w:t>
      </w:r>
      <w:r w:rsidRPr="003D4F8F">
        <w:rPr>
          <w:rFonts w:ascii="Arial" w:hAnsi="Arial" w:cs="Arial"/>
          <w:szCs w:val="24"/>
          <w:lang w:val="pt-BR"/>
        </w:rPr>
        <w:t>1</w:t>
      </w:r>
      <w:r w:rsidR="00E06EE8" w:rsidRPr="003D4F8F">
        <w:rPr>
          <w:rFonts w:ascii="Arial" w:hAnsi="Arial" w:cs="Arial"/>
          <w:szCs w:val="24"/>
          <w:lang w:val="pt-BR"/>
        </w:rPr>
        <w:t xml:space="preserve"> (Sequências de ações</w:t>
      </w:r>
      <w:r w:rsidR="004E1654" w:rsidRPr="003D4F8F">
        <w:rPr>
          <w:rFonts w:ascii="Arial" w:hAnsi="Arial" w:cs="Arial"/>
          <w:szCs w:val="24"/>
          <w:lang w:val="pt-BR"/>
        </w:rPr>
        <w:t xml:space="preserve"> que o atendente tem de fazer para realizar um empréstimo ou uma devolução de livro</w:t>
      </w:r>
      <w:r w:rsidR="00E06EE8" w:rsidRPr="003D4F8F">
        <w:rPr>
          <w:rFonts w:ascii="Arial" w:hAnsi="Arial" w:cs="Arial"/>
          <w:szCs w:val="24"/>
          <w:lang w:val="pt-BR"/>
        </w:rPr>
        <w:t>)</w:t>
      </w:r>
    </w:p>
    <w:p w:rsidR="006E2731" w:rsidRPr="003D4F8F" w:rsidRDefault="006E2731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 xml:space="preserve">Diagrama de </w:t>
      </w:r>
      <w:r w:rsidR="004E1654" w:rsidRPr="003D4F8F">
        <w:rPr>
          <w:rFonts w:ascii="Arial" w:hAnsi="Arial" w:cs="Arial"/>
          <w:szCs w:val="24"/>
          <w:lang w:val="pt-BR"/>
        </w:rPr>
        <w:t>Sequê</w:t>
      </w:r>
      <w:r w:rsidR="0072750D" w:rsidRPr="003D4F8F">
        <w:rPr>
          <w:rFonts w:ascii="Arial" w:hAnsi="Arial" w:cs="Arial"/>
          <w:szCs w:val="24"/>
          <w:lang w:val="pt-BR"/>
        </w:rPr>
        <w:t>ncia</w:t>
      </w:r>
      <w:r w:rsidRPr="003D4F8F">
        <w:rPr>
          <w:rFonts w:ascii="Arial" w:hAnsi="Arial" w:cs="Arial"/>
          <w:szCs w:val="24"/>
          <w:lang w:val="pt-BR"/>
        </w:rPr>
        <w:t xml:space="preserve"> </w:t>
      </w:r>
      <w:r w:rsidR="0072750D" w:rsidRPr="003D4F8F">
        <w:rPr>
          <w:rFonts w:ascii="Arial" w:hAnsi="Arial" w:cs="Arial"/>
          <w:szCs w:val="24"/>
          <w:lang w:val="pt-BR"/>
        </w:rPr>
        <w:t>0</w:t>
      </w:r>
      <w:r w:rsidRPr="003D4F8F">
        <w:rPr>
          <w:rFonts w:ascii="Arial" w:hAnsi="Arial" w:cs="Arial"/>
          <w:szCs w:val="24"/>
          <w:lang w:val="pt-BR"/>
        </w:rPr>
        <w:t>2</w:t>
      </w:r>
      <w:r w:rsidR="004E1654" w:rsidRPr="003D4F8F">
        <w:rPr>
          <w:rFonts w:ascii="Arial" w:hAnsi="Arial" w:cs="Arial"/>
          <w:szCs w:val="24"/>
          <w:lang w:val="pt-BR"/>
        </w:rPr>
        <w:t xml:space="preserve"> (Sequências de ações que o administrador tem de faz para controlar os usuários do sistemas e outras funções que ele pode realizar)</w:t>
      </w:r>
    </w:p>
    <w:p w:rsidR="006E2731" w:rsidRPr="003D4F8F" w:rsidRDefault="006E2731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 xml:space="preserve">Diagrama de </w:t>
      </w:r>
      <w:r w:rsidR="004E1654" w:rsidRPr="003D4F8F">
        <w:rPr>
          <w:rFonts w:ascii="Arial" w:hAnsi="Arial" w:cs="Arial"/>
          <w:szCs w:val="24"/>
          <w:lang w:val="pt-BR"/>
        </w:rPr>
        <w:t>Sequê</w:t>
      </w:r>
      <w:r w:rsidR="0072750D" w:rsidRPr="003D4F8F">
        <w:rPr>
          <w:rFonts w:ascii="Arial" w:hAnsi="Arial" w:cs="Arial"/>
          <w:szCs w:val="24"/>
          <w:lang w:val="pt-BR"/>
        </w:rPr>
        <w:t>ncia</w:t>
      </w:r>
      <w:r w:rsidRPr="003D4F8F">
        <w:rPr>
          <w:rFonts w:ascii="Arial" w:hAnsi="Arial" w:cs="Arial"/>
          <w:szCs w:val="24"/>
          <w:lang w:val="pt-BR"/>
        </w:rPr>
        <w:t xml:space="preserve"> </w:t>
      </w:r>
      <w:r w:rsidR="0072750D" w:rsidRPr="003D4F8F">
        <w:rPr>
          <w:rFonts w:ascii="Arial" w:hAnsi="Arial" w:cs="Arial"/>
          <w:szCs w:val="24"/>
          <w:lang w:val="pt-BR"/>
        </w:rPr>
        <w:t>0</w:t>
      </w:r>
      <w:r w:rsidRPr="003D4F8F">
        <w:rPr>
          <w:rFonts w:ascii="Arial" w:hAnsi="Arial" w:cs="Arial"/>
          <w:szCs w:val="24"/>
          <w:lang w:val="pt-BR"/>
        </w:rPr>
        <w:t>3</w:t>
      </w:r>
      <w:r w:rsidR="004E1654" w:rsidRPr="003D4F8F">
        <w:rPr>
          <w:rFonts w:ascii="Arial" w:hAnsi="Arial" w:cs="Arial"/>
          <w:szCs w:val="24"/>
          <w:lang w:val="pt-BR"/>
        </w:rPr>
        <w:t xml:space="preserve"> (Sequência de ações que o sistema faz para que ele possa funcionar e as ações que ele pode fazer)</w:t>
      </w:r>
    </w:p>
    <w:p w:rsidR="006E2731" w:rsidRPr="003D4F8F" w:rsidRDefault="006E2731" w:rsidP="008F3E6C">
      <w:pPr>
        <w:pStyle w:val="Ttulo2"/>
        <w:spacing w:line="360" w:lineRule="auto"/>
        <w:jc w:val="both"/>
        <w:rPr>
          <w:rFonts w:ascii="Arial" w:hAnsi="Arial" w:cs="Arial"/>
          <w:b w:val="0"/>
          <w:szCs w:val="24"/>
          <w:lang w:val="pt-BR"/>
        </w:rPr>
      </w:pPr>
      <w:r w:rsidRPr="003D4F8F">
        <w:rPr>
          <w:rFonts w:ascii="Arial" w:hAnsi="Arial" w:cs="Arial"/>
          <w:b w:val="0"/>
          <w:szCs w:val="24"/>
          <w:lang w:val="pt-BR"/>
        </w:rPr>
        <w:t xml:space="preserve">Diagrama de Classes </w:t>
      </w:r>
      <w:r w:rsidR="0072750D" w:rsidRPr="003D4F8F">
        <w:rPr>
          <w:rFonts w:ascii="Arial" w:hAnsi="Arial" w:cs="Arial"/>
          <w:b w:val="0"/>
          <w:szCs w:val="24"/>
          <w:lang w:val="pt-BR"/>
        </w:rPr>
        <w:t>0</w:t>
      </w:r>
      <w:r w:rsidRPr="003D4F8F">
        <w:rPr>
          <w:rFonts w:ascii="Arial" w:hAnsi="Arial" w:cs="Arial"/>
          <w:b w:val="0"/>
          <w:szCs w:val="24"/>
          <w:lang w:val="pt-BR"/>
        </w:rPr>
        <w:t>1</w:t>
      </w:r>
      <w:r w:rsidR="004E1654" w:rsidRPr="003D4F8F">
        <w:rPr>
          <w:rFonts w:ascii="Arial" w:hAnsi="Arial" w:cs="Arial"/>
          <w:b w:val="0"/>
          <w:szCs w:val="24"/>
          <w:lang w:val="pt-BR"/>
        </w:rPr>
        <w:t>(Classes que fazem o sistema funcionar)</w:t>
      </w:r>
    </w:p>
    <w:p w:rsidR="00E31C43" w:rsidRPr="003D4F8F" w:rsidRDefault="00E31C43" w:rsidP="008F3E6C">
      <w:pPr>
        <w:pStyle w:val="Ttulo2"/>
        <w:spacing w:line="360" w:lineRule="auto"/>
        <w:jc w:val="both"/>
        <w:rPr>
          <w:rFonts w:ascii="Arial" w:hAnsi="Arial" w:cs="Arial"/>
          <w:szCs w:val="24"/>
          <w:lang w:val="pt-BR"/>
        </w:rPr>
      </w:pPr>
    </w:p>
    <w:p w:rsidR="00804CD5" w:rsidRPr="003D4F8F" w:rsidRDefault="002C6831" w:rsidP="008F3E6C">
      <w:pPr>
        <w:pStyle w:val="Ttulo2"/>
        <w:spacing w:line="360" w:lineRule="auto"/>
        <w:jc w:val="both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5</w:t>
      </w:r>
      <w:r w:rsidR="00804CD5" w:rsidRPr="003D4F8F">
        <w:rPr>
          <w:rFonts w:ascii="Arial" w:hAnsi="Arial" w:cs="Arial"/>
          <w:szCs w:val="24"/>
          <w:lang w:val="pt-BR"/>
        </w:rPr>
        <w:t>.2. Acesso</w:t>
      </w:r>
    </w:p>
    <w:p w:rsidR="00804CD5" w:rsidRPr="003D4F8F" w:rsidRDefault="00804CD5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 xml:space="preserve">Por </w:t>
      </w:r>
      <w:r w:rsidR="0072750D" w:rsidRPr="003D4F8F">
        <w:rPr>
          <w:rFonts w:ascii="Arial" w:hAnsi="Arial" w:cs="Arial"/>
          <w:szCs w:val="24"/>
          <w:lang w:val="pt-BR"/>
        </w:rPr>
        <w:t>usuários (</w:t>
      </w:r>
      <w:r w:rsidR="007E4BE1" w:rsidRPr="003D4F8F">
        <w:rPr>
          <w:rFonts w:ascii="Arial" w:hAnsi="Arial" w:cs="Arial"/>
          <w:szCs w:val="24"/>
          <w:lang w:val="pt-BR"/>
        </w:rPr>
        <w:t>Administrador e Atendentes).</w:t>
      </w:r>
    </w:p>
    <w:p w:rsidR="00E31C43" w:rsidRPr="003D4F8F" w:rsidRDefault="00E31C43" w:rsidP="008F3E6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DC6541" w:rsidRPr="003D4F8F" w:rsidRDefault="002C6831" w:rsidP="008F3E6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4F8F">
        <w:rPr>
          <w:rFonts w:ascii="Arial" w:hAnsi="Arial" w:cs="Arial"/>
          <w:sz w:val="24"/>
          <w:szCs w:val="24"/>
          <w:lang w:val="pt-BR"/>
        </w:rPr>
        <w:t>6</w:t>
      </w:r>
      <w:r w:rsidR="00DC6541" w:rsidRPr="003D4F8F">
        <w:rPr>
          <w:rFonts w:ascii="Arial" w:hAnsi="Arial" w:cs="Arial"/>
          <w:sz w:val="24"/>
          <w:szCs w:val="24"/>
          <w:lang w:val="pt-BR"/>
        </w:rPr>
        <w:t xml:space="preserve">. Requisitos </w:t>
      </w:r>
      <w:r w:rsidR="0072750D" w:rsidRPr="003D4F8F">
        <w:rPr>
          <w:rFonts w:ascii="Arial" w:hAnsi="Arial" w:cs="Arial"/>
          <w:sz w:val="24"/>
          <w:szCs w:val="24"/>
          <w:lang w:val="pt-BR"/>
        </w:rPr>
        <w:t>não funcionais</w:t>
      </w:r>
    </w:p>
    <w:p w:rsidR="00DC6541" w:rsidRPr="003D4F8F" w:rsidRDefault="006D55AF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 xml:space="preserve">O sistema será </w:t>
      </w:r>
      <w:r w:rsidR="00BE33F0" w:rsidRPr="003D4F8F">
        <w:rPr>
          <w:rFonts w:ascii="Arial" w:hAnsi="Arial" w:cs="Arial"/>
          <w:szCs w:val="24"/>
          <w:lang w:val="pt-BR"/>
        </w:rPr>
        <w:t xml:space="preserve">rápido por possuir poucos recursos gráficos e consequentemente ira consumir pouca memória e processamento. O aplicativo terá um grande desempenho em plataforma Windows, porém funcionara </w:t>
      </w:r>
      <w:r w:rsidR="00BE33F0" w:rsidRPr="003D4F8F">
        <w:rPr>
          <w:rFonts w:ascii="Arial" w:hAnsi="Arial" w:cs="Arial"/>
          <w:szCs w:val="24"/>
          <w:lang w:val="pt-BR"/>
        </w:rPr>
        <w:lastRenderedPageBreak/>
        <w:t>também em outras plataformas, mas com emuladores e com isso terá uma perca em seu desempenho.</w:t>
      </w:r>
    </w:p>
    <w:p w:rsidR="00E31C43" w:rsidRPr="003D4F8F" w:rsidRDefault="00E31C43" w:rsidP="008F3E6C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DC6541" w:rsidRPr="003D4F8F" w:rsidRDefault="002C6831" w:rsidP="008F3E6C">
      <w:pPr>
        <w:pStyle w:val="Ttulo2"/>
        <w:spacing w:line="360" w:lineRule="auto"/>
        <w:jc w:val="both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6</w:t>
      </w:r>
      <w:r w:rsidR="00DC6541" w:rsidRPr="003D4F8F">
        <w:rPr>
          <w:rFonts w:ascii="Arial" w:hAnsi="Arial" w:cs="Arial"/>
          <w:szCs w:val="24"/>
          <w:lang w:val="pt-BR"/>
        </w:rPr>
        <w:t>.1. Tempo de resposta</w:t>
      </w:r>
    </w:p>
    <w:p w:rsidR="00DC6541" w:rsidRPr="003D4F8F" w:rsidRDefault="00654C8B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Inferior a 1 segundo</w:t>
      </w:r>
      <w:r w:rsidR="00DC6541" w:rsidRPr="003D4F8F">
        <w:rPr>
          <w:rFonts w:ascii="Arial" w:hAnsi="Arial" w:cs="Arial"/>
          <w:szCs w:val="24"/>
          <w:lang w:val="pt-BR"/>
        </w:rPr>
        <w:t xml:space="preserve"> nos cadastros básicos</w:t>
      </w:r>
    </w:p>
    <w:p w:rsidR="000C3473" w:rsidRPr="003D4F8F" w:rsidRDefault="000C3473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Inferior a 2 segu</w:t>
      </w:r>
      <w:r w:rsidR="00B03252" w:rsidRPr="003D4F8F">
        <w:rPr>
          <w:rFonts w:ascii="Arial" w:hAnsi="Arial" w:cs="Arial"/>
          <w:szCs w:val="24"/>
          <w:lang w:val="pt-BR"/>
        </w:rPr>
        <w:t>ndos em empréstimos e devoluções</w:t>
      </w:r>
    </w:p>
    <w:p w:rsidR="00BE33F0" w:rsidRPr="003D4F8F" w:rsidRDefault="00BE33F0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Inferior a 5 segundos para pesquisa ou busca</w:t>
      </w:r>
    </w:p>
    <w:p w:rsidR="00E31C43" w:rsidRPr="003D4F8F" w:rsidRDefault="00E31C43" w:rsidP="008F3E6C">
      <w:pPr>
        <w:spacing w:line="360" w:lineRule="auto"/>
        <w:rPr>
          <w:rFonts w:ascii="Arial" w:hAnsi="Arial" w:cs="Arial"/>
          <w:szCs w:val="24"/>
          <w:u w:val="single"/>
          <w:lang w:val="pt-BR"/>
        </w:rPr>
      </w:pPr>
    </w:p>
    <w:p w:rsidR="000C3473" w:rsidRPr="003D4F8F" w:rsidRDefault="002C6831" w:rsidP="008F3E6C">
      <w:pPr>
        <w:pStyle w:val="Ttulo2"/>
        <w:spacing w:line="360" w:lineRule="auto"/>
        <w:jc w:val="both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6</w:t>
      </w:r>
      <w:r w:rsidR="000C3473" w:rsidRPr="003D4F8F">
        <w:rPr>
          <w:rFonts w:ascii="Arial" w:hAnsi="Arial" w:cs="Arial"/>
          <w:szCs w:val="24"/>
          <w:lang w:val="pt-BR"/>
        </w:rPr>
        <w:t>.2. Estatísticas de Dados Persistentes</w:t>
      </w:r>
    </w:p>
    <w:p w:rsidR="000C3473" w:rsidRPr="003D4F8F" w:rsidRDefault="000C3473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Frequência de consulta</w:t>
      </w:r>
    </w:p>
    <w:p w:rsidR="000C3473" w:rsidRPr="003D4F8F" w:rsidRDefault="000C3473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Frequência de Atualização</w:t>
      </w:r>
    </w:p>
    <w:p w:rsidR="00E31C43" w:rsidRPr="003D4F8F" w:rsidRDefault="00E31C43" w:rsidP="008F3E6C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0C3473" w:rsidRPr="003D4F8F" w:rsidRDefault="002C6831" w:rsidP="008F3E6C">
      <w:pPr>
        <w:pStyle w:val="Ttulo2"/>
        <w:spacing w:line="360" w:lineRule="auto"/>
        <w:jc w:val="both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6</w:t>
      </w:r>
      <w:r w:rsidR="000C3473" w:rsidRPr="003D4F8F">
        <w:rPr>
          <w:rFonts w:ascii="Arial" w:hAnsi="Arial" w:cs="Arial"/>
          <w:szCs w:val="24"/>
          <w:lang w:val="pt-BR"/>
        </w:rPr>
        <w:t>.3. Restrições de desenho</w:t>
      </w:r>
    </w:p>
    <w:p w:rsidR="000C3473" w:rsidRPr="003D4F8F" w:rsidRDefault="00B03252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Leiaute de cadastro</w:t>
      </w:r>
    </w:p>
    <w:p w:rsidR="00B03252" w:rsidRPr="003D4F8F" w:rsidRDefault="00B03252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Leiaute de cliente</w:t>
      </w:r>
    </w:p>
    <w:p w:rsidR="00B03252" w:rsidRPr="003D4F8F" w:rsidRDefault="00B03252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Leiaute de usuário</w:t>
      </w:r>
    </w:p>
    <w:p w:rsidR="00E31C43" w:rsidRPr="003D4F8F" w:rsidRDefault="00E31C43" w:rsidP="008F3E6C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654C8B" w:rsidRPr="003D4F8F" w:rsidRDefault="00654C8B" w:rsidP="008F3E6C">
      <w:pPr>
        <w:pStyle w:val="Ttulo2"/>
        <w:spacing w:line="360" w:lineRule="auto"/>
        <w:jc w:val="both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6.4. Restrições de hardware</w:t>
      </w:r>
    </w:p>
    <w:p w:rsidR="00654C8B" w:rsidRDefault="008B43B0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Provavelmente não haverá restrições de hardware, porque</w:t>
      </w:r>
      <w:r w:rsidR="008124FB" w:rsidRPr="003D4F8F">
        <w:rPr>
          <w:rFonts w:ascii="Arial" w:hAnsi="Arial" w:cs="Arial"/>
          <w:szCs w:val="24"/>
          <w:lang w:val="pt-BR"/>
        </w:rPr>
        <w:t xml:space="preserve"> esse sistema não requer grandes recursos de hardware tais como: memória RAM, HD, </w:t>
      </w:r>
      <w:r w:rsidR="00D31D45" w:rsidRPr="003D4F8F">
        <w:rPr>
          <w:rFonts w:ascii="Arial" w:hAnsi="Arial" w:cs="Arial"/>
          <w:szCs w:val="24"/>
          <w:lang w:val="pt-BR"/>
        </w:rPr>
        <w:t>Processador e outros insumos. E com isto funcionara em qualquer computador pessoal.</w:t>
      </w:r>
    </w:p>
    <w:p w:rsidR="00493C09" w:rsidRPr="003D4F8F" w:rsidRDefault="00493C09" w:rsidP="008F3E6C">
      <w:pPr>
        <w:spacing w:line="360" w:lineRule="auto"/>
        <w:rPr>
          <w:rFonts w:ascii="Arial" w:hAnsi="Arial" w:cs="Arial"/>
          <w:szCs w:val="24"/>
          <w:lang w:val="pt-BR"/>
        </w:rPr>
      </w:pPr>
      <w:bookmarkStart w:id="0" w:name="_GoBack"/>
      <w:bookmarkEnd w:id="0"/>
    </w:p>
    <w:p w:rsidR="00654C8B" w:rsidRPr="003D4F8F" w:rsidRDefault="00654C8B" w:rsidP="008F3E6C">
      <w:pPr>
        <w:pStyle w:val="Ttulo2"/>
        <w:spacing w:line="360" w:lineRule="auto"/>
        <w:jc w:val="both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lastRenderedPageBreak/>
        <w:t>6.5. Restrições de Banco de dados/ Linguagem de programação /Plataforma (SO)</w:t>
      </w:r>
    </w:p>
    <w:p w:rsidR="00A1632C" w:rsidRPr="003D4F8F" w:rsidRDefault="00A1632C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Restrições com armazenamento de dados, pois a linguagem não possui conexão com um banco de dados relacional, porem ele poderá armazenar os dados em arquivos que são mais lento do que um banco de dados.</w:t>
      </w:r>
    </w:p>
    <w:p w:rsidR="00654C8B" w:rsidRPr="003D4F8F" w:rsidRDefault="00A1632C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Restrições com partes gráficas, pois a linguagem utilizada não possui recursos gráficos e ela trabalha com a parte visual de “prompt” de comando.</w:t>
      </w:r>
    </w:p>
    <w:p w:rsidR="00894AA6" w:rsidRPr="003D4F8F" w:rsidRDefault="00894AA6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Restrições com plataformas que não são Windows, pois a linguagem foi projetada para executar somente nesta plataforma, mas ela pode funcionar em outras plataformas utilizando maquinas virtuais ou emuladores e com isto o desempenho será perdido na metade ou mais.</w:t>
      </w:r>
    </w:p>
    <w:p w:rsidR="00E31C43" w:rsidRPr="003D4F8F" w:rsidRDefault="00E31C43" w:rsidP="008F3E6C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654C8B" w:rsidRPr="003D4F8F" w:rsidRDefault="00654C8B" w:rsidP="008F3E6C">
      <w:pPr>
        <w:pStyle w:val="Ttulo2"/>
        <w:spacing w:line="360" w:lineRule="auto"/>
        <w:jc w:val="both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6.6. Restrições de Segurança</w:t>
      </w:r>
    </w:p>
    <w:p w:rsidR="00654C8B" w:rsidRPr="003D4F8F" w:rsidRDefault="004F1E14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Possui pouca segurança pois não há criptografia nos arquivos salvos, mas por ser um sistema desktop com login e senha, evita a exposição desse arquivo.</w:t>
      </w:r>
    </w:p>
    <w:p w:rsidR="00E31C43" w:rsidRPr="003D4F8F" w:rsidRDefault="00E31C43" w:rsidP="008F3E6C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EC49FE" w:rsidRPr="003D4F8F" w:rsidRDefault="002C6831" w:rsidP="008F3E6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4F8F">
        <w:rPr>
          <w:rFonts w:ascii="Arial" w:hAnsi="Arial" w:cs="Arial"/>
          <w:sz w:val="24"/>
          <w:szCs w:val="24"/>
          <w:lang w:val="pt-BR"/>
        </w:rPr>
        <w:t>7</w:t>
      </w:r>
      <w:r w:rsidR="00EC49FE" w:rsidRPr="003D4F8F">
        <w:rPr>
          <w:rFonts w:ascii="Arial" w:hAnsi="Arial" w:cs="Arial"/>
          <w:sz w:val="24"/>
          <w:szCs w:val="24"/>
          <w:lang w:val="pt-BR"/>
        </w:rPr>
        <w:t xml:space="preserve">. </w:t>
      </w:r>
      <w:r w:rsidR="00804CD5" w:rsidRPr="003D4F8F">
        <w:rPr>
          <w:rFonts w:ascii="Arial" w:hAnsi="Arial" w:cs="Arial"/>
          <w:sz w:val="24"/>
          <w:szCs w:val="24"/>
          <w:lang w:val="pt-BR"/>
        </w:rPr>
        <w:t>Versões do Sistema</w:t>
      </w:r>
    </w:p>
    <w:p w:rsidR="00804CD5" w:rsidRPr="003D4F8F" w:rsidRDefault="00804CD5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Versões de Desenvolvimento: 0.00.000 a 0.99.999.</w:t>
      </w:r>
    </w:p>
    <w:p w:rsidR="00804CD5" w:rsidRPr="003D4F8F" w:rsidRDefault="00804CD5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Versões de homologação: 1.00.000 a 1.99.999.</w:t>
      </w:r>
    </w:p>
    <w:p w:rsidR="00804CD5" w:rsidRPr="003D4F8F" w:rsidRDefault="00804CD5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Versões de Produção: a partir de 2.00.000</w:t>
      </w:r>
    </w:p>
    <w:p w:rsidR="00E31C43" w:rsidRPr="003D4F8F" w:rsidRDefault="00E31C43" w:rsidP="008F3E6C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DC6541" w:rsidRPr="003D4F8F" w:rsidRDefault="002C6831" w:rsidP="008F3E6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4F8F">
        <w:rPr>
          <w:rFonts w:ascii="Arial" w:hAnsi="Arial" w:cs="Arial"/>
          <w:sz w:val="24"/>
          <w:szCs w:val="24"/>
          <w:lang w:val="pt-BR"/>
        </w:rPr>
        <w:t>8</w:t>
      </w:r>
      <w:r w:rsidR="00DC6541" w:rsidRPr="003D4F8F">
        <w:rPr>
          <w:rFonts w:ascii="Arial" w:hAnsi="Arial" w:cs="Arial"/>
          <w:sz w:val="24"/>
          <w:szCs w:val="24"/>
          <w:lang w:val="pt-BR"/>
        </w:rPr>
        <w:t>. Interfaces externas</w:t>
      </w:r>
    </w:p>
    <w:p w:rsidR="00DC6541" w:rsidRPr="003D4F8F" w:rsidRDefault="00DC6541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Descrição de todas as interfaces externas e seus respectivos formatos e l</w:t>
      </w:r>
      <w:r w:rsidR="00894AA6" w:rsidRPr="003D4F8F">
        <w:rPr>
          <w:rFonts w:ascii="Arial" w:hAnsi="Arial" w:cs="Arial"/>
          <w:szCs w:val="24"/>
          <w:lang w:val="pt-BR"/>
        </w:rPr>
        <w:t>e</w:t>
      </w:r>
      <w:r w:rsidRPr="003D4F8F">
        <w:rPr>
          <w:rFonts w:ascii="Arial" w:hAnsi="Arial" w:cs="Arial"/>
          <w:szCs w:val="24"/>
          <w:lang w:val="pt-BR"/>
        </w:rPr>
        <w:t>i</w:t>
      </w:r>
      <w:r w:rsidR="001A2993" w:rsidRPr="003D4F8F">
        <w:rPr>
          <w:rFonts w:ascii="Arial" w:hAnsi="Arial" w:cs="Arial"/>
          <w:szCs w:val="24"/>
          <w:lang w:val="pt-BR"/>
        </w:rPr>
        <w:t>a</w:t>
      </w:r>
      <w:r w:rsidRPr="003D4F8F">
        <w:rPr>
          <w:rFonts w:ascii="Arial" w:hAnsi="Arial" w:cs="Arial"/>
          <w:szCs w:val="24"/>
          <w:lang w:val="pt-BR"/>
        </w:rPr>
        <w:t>utes e tipos de dados.</w:t>
      </w:r>
    </w:p>
    <w:p w:rsidR="00E31C43" w:rsidRPr="003D4F8F" w:rsidRDefault="00E31C43" w:rsidP="008F3E6C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46099B" w:rsidRPr="003D4F8F" w:rsidRDefault="002C6831" w:rsidP="008F3E6C">
      <w:pPr>
        <w:pStyle w:val="Ttulo2"/>
        <w:spacing w:line="360" w:lineRule="auto"/>
        <w:jc w:val="both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9</w:t>
      </w:r>
      <w:r w:rsidR="0046099B" w:rsidRPr="003D4F8F">
        <w:rPr>
          <w:rFonts w:ascii="Arial" w:hAnsi="Arial" w:cs="Arial"/>
          <w:szCs w:val="24"/>
          <w:lang w:val="pt-BR"/>
        </w:rPr>
        <w:t>. Suporte</w:t>
      </w:r>
    </w:p>
    <w:p w:rsidR="0046099B" w:rsidRPr="003D4F8F" w:rsidRDefault="0046099B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Atendimento e suporte</w:t>
      </w:r>
    </w:p>
    <w:p w:rsidR="0046099B" w:rsidRPr="003D4F8F" w:rsidRDefault="0046099B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lastRenderedPageBreak/>
        <w:t>Backup</w:t>
      </w:r>
      <w:r w:rsidR="00073496">
        <w:rPr>
          <w:rFonts w:ascii="Arial" w:hAnsi="Arial" w:cs="Arial"/>
          <w:szCs w:val="24"/>
          <w:lang w:val="pt-BR"/>
        </w:rPr>
        <w:t xml:space="preserve"> Completo</w:t>
      </w:r>
      <w:r w:rsidRPr="003D4F8F">
        <w:rPr>
          <w:rFonts w:ascii="Arial" w:hAnsi="Arial" w:cs="Arial"/>
          <w:szCs w:val="24"/>
          <w:lang w:val="pt-BR"/>
        </w:rPr>
        <w:t xml:space="preserve"> e Restauração</w:t>
      </w:r>
    </w:p>
    <w:p w:rsidR="0046099B" w:rsidRPr="003D4F8F" w:rsidRDefault="0046099B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>Treinamento</w:t>
      </w:r>
    </w:p>
    <w:p w:rsidR="00E31C43" w:rsidRPr="003D4F8F" w:rsidRDefault="00E31C43" w:rsidP="008F3E6C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DC6541" w:rsidRPr="003D4F8F" w:rsidRDefault="002C6831" w:rsidP="008F3E6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4F8F">
        <w:rPr>
          <w:rFonts w:ascii="Arial" w:hAnsi="Arial" w:cs="Arial"/>
          <w:sz w:val="24"/>
          <w:szCs w:val="24"/>
          <w:lang w:val="pt-BR"/>
        </w:rPr>
        <w:t>10</w:t>
      </w:r>
      <w:r w:rsidR="00DC6541" w:rsidRPr="003D4F8F">
        <w:rPr>
          <w:rFonts w:ascii="Arial" w:hAnsi="Arial" w:cs="Arial"/>
          <w:sz w:val="24"/>
          <w:szCs w:val="24"/>
          <w:lang w:val="pt-BR"/>
        </w:rPr>
        <w:t>. Implementações adiadas</w:t>
      </w:r>
    </w:p>
    <w:p w:rsidR="001A2993" w:rsidRPr="003D4F8F" w:rsidRDefault="00B50C9F" w:rsidP="008F3E6C">
      <w:pPr>
        <w:pStyle w:val="Ttulo1"/>
        <w:spacing w:line="360" w:lineRule="auto"/>
        <w:jc w:val="both"/>
        <w:rPr>
          <w:rFonts w:ascii="Arial" w:hAnsi="Arial" w:cs="Arial"/>
          <w:b w:val="0"/>
          <w:sz w:val="24"/>
          <w:szCs w:val="24"/>
          <w:lang w:val="pt-BR"/>
        </w:rPr>
      </w:pPr>
      <w:r w:rsidRPr="003D4F8F">
        <w:rPr>
          <w:rFonts w:ascii="Arial" w:hAnsi="Arial" w:cs="Arial"/>
          <w:b w:val="0"/>
          <w:sz w:val="24"/>
          <w:szCs w:val="24"/>
          <w:lang w:val="pt-BR"/>
        </w:rPr>
        <w:t>Não será utilizado o banco de dados, pois a linguagem utilizada para o desenvolvimento não possui o recurso de conexão ou armazenamento com o banco de dados.</w:t>
      </w:r>
    </w:p>
    <w:p w:rsidR="00132106" w:rsidRPr="003D4F8F" w:rsidRDefault="00B50C9F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 xml:space="preserve">Interface Gráfica não será utilizada, porque a linguagem não tem recursos para trabalhar com </w:t>
      </w:r>
      <w:r w:rsidR="00132106" w:rsidRPr="003D4F8F">
        <w:rPr>
          <w:rFonts w:ascii="Arial" w:hAnsi="Arial" w:cs="Arial"/>
          <w:szCs w:val="24"/>
          <w:lang w:val="pt-BR"/>
        </w:rPr>
        <w:t>caixas de diálogos e outros atributos da classe gráfica.</w:t>
      </w:r>
    </w:p>
    <w:p w:rsidR="004F1E14" w:rsidRPr="003D4F8F" w:rsidRDefault="004F1E14" w:rsidP="008F3E6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3A77DE" w:rsidRPr="003D4F8F" w:rsidRDefault="002C6831" w:rsidP="008F3E6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4F8F">
        <w:rPr>
          <w:rFonts w:ascii="Arial" w:hAnsi="Arial" w:cs="Arial"/>
          <w:sz w:val="24"/>
          <w:szCs w:val="24"/>
          <w:lang w:val="pt-BR"/>
        </w:rPr>
        <w:t>1</w:t>
      </w:r>
      <w:r w:rsidR="00B228F7" w:rsidRPr="003D4F8F">
        <w:rPr>
          <w:rFonts w:ascii="Arial" w:hAnsi="Arial" w:cs="Arial"/>
          <w:sz w:val="24"/>
          <w:szCs w:val="24"/>
          <w:lang w:val="pt-BR"/>
        </w:rPr>
        <w:t>1</w:t>
      </w:r>
      <w:r w:rsidR="003A77DE" w:rsidRPr="003D4F8F">
        <w:rPr>
          <w:rFonts w:ascii="Arial" w:hAnsi="Arial" w:cs="Arial"/>
          <w:sz w:val="24"/>
          <w:szCs w:val="24"/>
          <w:lang w:val="pt-BR"/>
        </w:rPr>
        <w:t xml:space="preserve">. </w:t>
      </w:r>
      <w:r w:rsidR="00AA437B" w:rsidRPr="003D4F8F">
        <w:rPr>
          <w:rFonts w:ascii="Arial" w:hAnsi="Arial" w:cs="Arial"/>
          <w:sz w:val="24"/>
          <w:szCs w:val="24"/>
          <w:lang w:val="pt-BR"/>
        </w:rPr>
        <w:t>Cronograma</w:t>
      </w:r>
    </w:p>
    <w:p w:rsidR="002C6831" w:rsidRPr="003D4F8F" w:rsidRDefault="002C6831" w:rsidP="008F3E6C">
      <w:pPr>
        <w:spacing w:line="360" w:lineRule="auto"/>
        <w:rPr>
          <w:rFonts w:ascii="Arial" w:hAnsi="Arial" w:cs="Arial"/>
          <w:szCs w:val="24"/>
          <w:lang w:val="pt-BR"/>
        </w:rPr>
      </w:pPr>
    </w:p>
    <w:tbl>
      <w:tblPr>
        <w:tblW w:w="97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9"/>
        <w:gridCol w:w="387"/>
        <w:gridCol w:w="387"/>
        <w:gridCol w:w="386"/>
        <w:gridCol w:w="386"/>
        <w:gridCol w:w="386"/>
        <w:gridCol w:w="386"/>
        <w:gridCol w:w="723"/>
        <w:gridCol w:w="723"/>
        <w:gridCol w:w="723"/>
        <w:gridCol w:w="723"/>
        <w:gridCol w:w="723"/>
        <w:gridCol w:w="723"/>
        <w:gridCol w:w="723"/>
        <w:gridCol w:w="724"/>
      </w:tblGrid>
      <w:tr w:rsidR="00582FE0" w:rsidRPr="003D4F8F" w:rsidTr="00245575">
        <w:trPr>
          <w:trHeight w:val="362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810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  <w:r w:rsidRPr="003D4F8F">
              <w:rPr>
                <w:rFonts w:ascii="Arial" w:hAnsi="Arial" w:cs="Arial"/>
                <w:color w:val="000000"/>
                <w:szCs w:val="24"/>
                <w:lang w:val="pt-BR"/>
              </w:rPr>
              <w:t>Junho</w:t>
            </w:r>
          </w:p>
        </w:tc>
      </w:tr>
      <w:tr w:rsidR="00582FE0" w:rsidRPr="003D4F8F" w:rsidTr="00245575">
        <w:trPr>
          <w:trHeight w:val="501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  <w:r w:rsidRPr="003D4F8F">
              <w:rPr>
                <w:rFonts w:ascii="Arial" w:hAnsi="Arial" w:cs="Arial"/>
                <w:color w:val="000000"/>
                <w:szCs w:val="24"/>
                <w:lang w:val="pt-BR"/>
              </w:rPr>
              <w:t>Etapas do projeto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  <w:r w:rsidRPr="003D4F8F">
              <w:rPr>
                <w:rFonts w:ascii="Arial" w:hAnsi="Arial" w:cs="Arial"/>
                <w:color w:val="000000"/>
                <w:szCs w:val="24"/>
                <w:lang w:val="pt-BR"/>
              </w:rPr>
              <w:t>4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  <w:r w:rsidRPr="003D4F8F">
              <w:rPr>
                <w:rFonts w:ascii="Arial" w:hAnsi="Arial" w:cs="Arial"/>
                <w:color w:val="000000"/>
                <w:szCs w:val="24"/>
                <w:lang w:val="pt-BR"/>
              </w:rPr>
              <w:t>5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  <w:r w:rsidRPr="003D4F8F">
              <w:rPr>
                <w:rFonts w:ascii="Arial" w:hAnsi="Arial" w:cs="Arial"/>
                <w:color w:val="000000"/>
                <w:szCs w:val="24"/>
                <w:lang w:val="pt-BR"/>
              </w:rPr>
              <w:t>6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  <w:r w:rsidRPr="003D4F8F">
              <w:rPr>
                <w:rFonts w:ascii="Arial" w:hAnsi="Arial" w:cs="Arial"/>
                <w:color w:val="000000"/>
                <w:szCs w:val="24"/>
                <w:lang w:val="pt-BR"/>
              </w:rPr>
              <w:t>7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  <w:r w:rsidRPr="003D4F8F">
              <w:rPr>
                <w:rFonts w:ascii="Arial" w:hAnsi="Arial" w:cs="Arial"/>
                <w:color w:val="000000"/>
                <w:szCs w:val="24"/>
                <w:lang w:val="pt-BR"/>
              </w:rPr>
              <w:t>8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  <w:r w:rsidRPr="003D4F8F">
              <w:rPr>
                <w:rFonts w:ascii="Arial" w:hAnsi="Arial" w:cs="Arial"/>
                <w:color w:val="000000"/>
                <w:szCs w:val="24"/>
                <w:lang w:val="pt-BR"/>
              </w:rPr>
              <w:t>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  <w:r w:rsidRPr="003D4F8F">
              <w:rPr>
                <w:rFonts w:ascii="Arial" w:hAnsi="Arial" w:cs="Arial"/>
                <w:color w:val="000000"/>
                <w:szCs w:val="24"/>
                <w:lang w:val="pt-BR"/>
              </w:rPr>
              <w:t>10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  <w:r w:rsidRPr="003D4F8F">
              <w:rPr>
                <w:rFonts w:ascii="Arial" w:hAnsi="Arial" w:cs="Arial"/>
                <w:color w:val="000000"/>
                <w:szCs w:val="24"/>
                <w:lang w:val="pt-BR"/>
              </w:rPr>
              <w:t>11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  <w:r w:rsidRPr="003D4F8F">
              <w:rPr>
                <w:rFonts w:ascii="Arial" w:hAnsi="Arial" w:cs="Arial"/>
                <w:color w:val="000000"/>
                <w:szCs w:val="24"/>
                <w:lang w:val="pt-BR"/>
              </w:rPr>
              <w:t>12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  <w:r w:rsidRPr="003D4F8F">
              <w:rPr>
                <w:rFonts w:ascii="Arial" w:hAnsi="Arial" w:cs="Arial"/>
                <w:color w:val="000000"/>
                <w:szCs w:val="24"/>
                <w:lang w:val="pt-BR"/>
              </w:rPr>
              <w:t>13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  <w:r w:rsidRPr="003D4F8F">
              <w:rPr>
                <w:rFonts w:ascii="Arial" w:hAnsi="Arial" w:cs="Arial"/>
                <w:color w:val="000000"/>
                <w:szCs w:val="24"/>
                <w:lang w:val="pt-BR"/>
              </w:rPr>
              <w:t>14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  <w:r w:rsidRPr="003D4F8F">
              <w:rPr>
                <w:rFonts w:ascii="Arial" w:hAnsi="Arial" w:cs="Arial"/>
                <w:color w:val="000000"/>
                <w:szCs w:val="24"/>
                <w:lang w:val="pt-BR"/>
              </w:rPr>
              <w:t>15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  <w:r w:rsidRPr="003D4F8F">
              <w:rPr>
                <w:rFonts w:ascii="Arial" w:hAnsi="Arial" w:cs="Arial"/>
                <w:color w:val="000000"/>
                <w:szCs w:val="24"/>
                <w:lang w:val="pt-BR"/>
              </w:rPr>
              <w:t>16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  <w:r w:rsidRPr="003D4F8F">
              <w:rPr>
                <w:rFonts w:ascii="Arial" w:hAnsi="Arial" w:cs="Arial"/>
                <w:color w:val="000000"/>
                <w:szCs w:val="24"/>
                <w:lang w:val="pt-BR"/>
              </w:rPr>
              <w:t>17</w:t>
            </w:r>
          </w:p>
        </w:tc>
      </w:tr>
      <w:tr w:rsidR="00582FE0" w:rsidRPr="003D4F8F" w:rsidTr="00245575">
        <w:trPr>
          <w:trHeight w:val="501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  <w:r w:rsidRPr="003D4F8F">
              <w:rPr>
                <w:rFonts w:ascii="Arial" w:hAnsi="Arial" w:cs="Arial"/>
                <w:color w:val="000000"/>
                <w:szCs w:val="24"/>
                <w:lang w:val="pt-BR"/>
              </w:rPr>
              <w:t>Etapa 01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</w:tr>
      <w:tr w:rsidR="00582FE0" w:rsidRPr="003D4F8F" w:rsidTr="00245575">
        <w:trPr>
          <w:trHeight w:val="501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  <w:r w:rsidRPr="003D4F8F">
              <w:rPr>
                <w:rFonts w:ascii="Arial" w:hAnsi="Arial" w:cs="Arial"/>
                <w:color w:val="000000"/>
                <w:szCs w:val="24"/>
                <w:lang w:val="pt-BR"/>
              </w:rPr>
              <w:t>Etapa 02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</w:tr>
      <w:tr w:rsidR="00582FE0" w:rsidRPr="003D4F8F" w:rsidTr="00245575">
        <w:trPr>
          <w:trHeight w:val="501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  <w:r w:rsidRPr="003D4F8F">
              <w:rPr>
                <w:rFonts w:ascii="Arial" w:hAnsi="Arial" w:cs="Arial"/>
                <w:color w:val="000000"/>
                <w:szCs w:val="24"/>
                <w:lang w:val="pt-BR"/>
              </w:rPr>
              <w:t>Etapa 03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center"/>
            <w:hideMark/>
          </w:tcPr>
          <w:p w:rsidR="00582FE0" w:rsidRPr="003D4F8F" w:rsidRDefault="00582FE0" w:rsidP="008F3E6C">
            <w:pPr>
              <w:tabs>
                <w:tab w:val="clear" w:pos="720"/>
              </w:tabs>
              <w:spacing w:before="0" w:line="360" w:lineRule="auto"/>
              <w:rPr>
                <w:rFonts w:ascii="Arial" w:hAnsi="Arial" w:cs="Arial"/>
                <w:color w:val="000000"/>
                <w:szCs w:val="24"/>
                <w:lang w:val="pt-BR"/>
              </w:rPr>
            </w:pPr>
          </w:p>
        </w:tc>
      </w:tr>
    </w:tbl>
    <w:p w:rsidR="00132106" w:rsidRPr="003D4F8F" w:rsidRDefault="00132106" w:rsidP="008F3E6C">
      <w:pPr>
        <w:pStyle w:val="Figure"/>
        <w:spacing w:line="360" w:lineRule="auto"/>
        <w:jc w:val="both"/>
        <w:rPr>
          <w:rFonts w:ascii="Arial" w:hAnsi="Arial" w:cs="Arial"/>
          <w:szCs w:val="24"/>
        </w:rPr>
      </w:pPr>
    </w:p>
    <w:p w:rsidR="00654C8B" w:rsidRPr="003D4F8F" w:rsidRDefault="0072750D" w:rsidP="008F3E6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4F8F">
        <w:rPr>
          <w:rFonts w:ascii="Arial" w:hAnsi="Arial" w:cs="Arial"/>
          <w:sz w:val="24"/>
          <w:szCs w:val="24"/>
          <w:lang w:val="pt-BR"/>
        </w:rPr>
        <w:t>11.1 Etapas 01</w:t>
      </w:r>
      <w:r w:rsidR="00654C8B" w:rsidRPr="003D4F8F">
        <w:rPr>
          <w:rFonts w:ascii="Arial" w:hAnsi="Arial" w:cs="Arial"/>
          <w:sz w:val="24"/>
          <w:szCs w:val="24"/>
          <w:lang w:val="pt-BR"/>
        </w:rPr>
        <w:t xml:space="preserve"> – Descrição da Etapa 01</w:t>
      </w:r>
    </w:p>
    <w:p w:rsidR="00D0385C" w:rsidRPr="003D4F8F" w:rsidRDefault="00D0385C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 xml:space="preserve">Nesta etapa será realizada a coleta de requisitos, onde será identificado o que o sistema é e para </w:t>
      </w:r>
      <w:r w:rsidRPr="003D4F8F">
        <w:rPr>
          <w:rFonts w:ascii="Arial" w:hAnsi="Arial" w:cs="Arial"/>
          <w:szCs w:val="24"/>
          <w:lang w:val="pt-BR"/>
        </w:rPr>
        <w:tab/>
        <w:t>quem será feito.</w:t>
      </w:r>
    </w:p>
    <w:p w:rsidR="00E31C43" w:rsidRPr="003D4F8F" w:rsidRDefault="00E31C43" w:rsidP="008F3E6C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654C8B" w:rsidRPr="003D4F8F" w:rsidRDefault="0072750D" w:rsidP="008F3E6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4F8F">
        <w:rPr>
          <w:rFonts w:ascii="Arial" w:hAnsi="Arial" w:cs="Arial"/>
          <w:sz w:val="24"/>
          <w:szCs w:val="24"/>
          <w:lang w:val="pt-BR"/>
        </w:rPr>
        <w:t>11.2 Etapas 02</w:t>
      </w:r>
      <w:r w:rsidR="00D0385C" w:rsidRPr="003D4F8F">
        <w:rPr>
          <w:rFonts w:ascii="Arial" w:hAnsi="Arial" w:cs="Arial"/>
          <w:sz w:val="24"/>
          <w:szCs w:val="24"/>
          <w:lang w:val="pt-BR"/>
        </w:rPr>
        <w:t xml:space="preserve"> – Descrição da Etapa 02</w:t>
      </w:r>
    </w:p>
    <w:p w:rsidR="00D0385C" w:rsidRPr="003D4F8F" w:rsidRDefault="00D0385C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 xml:space="preserve">Nesta etapa será realizada a </w:t>
      </w:r>
      <w:r w:rsidR="005A49BE" w:rsidRPr="003D4F8F">
        <w:rPr>
          <w:rFonts w:ascii="Arial" w:hAnsi="Arial" w:cs="Arial"/>
          <w:szCs w:val="24"/>
          <w:lang w:val="pt-BR"/>
        </w:rPr>
        <w:t>análise</w:t>
      </w:r>
      <w:r w:rsidRPr="003D4F8F">
        <w:rPr>
          <w:rFonts w:ascii="Arial" w:hAnsi="Arial" w:cs="Arial"/>
          <w:szCs w:val="24"/>
          <w:lang w:val="pt-BR"/>
        </w:rPr>
        <w:t xml:space="preserve"> de requisitos, onde será </w:t>
      </w:r>
      <w:r w:rsidR="0072750D" w:rsidRPr="003D4F8F">
        <w:rPr>
          <w:rFonts w:ascii="Arial" w:hAnsi="Arial" w:cs="Arial"/>
          <w:szCs w:val="24"/>
          <w:lang w:val="pt-BR"/>
        </w:rPr>
        <w:t>construída</w:t>
      </w:r>
      <w:r w:rsidRPr="003D4F8F">
        <w:rPr>
          <w:rFonts w:ascii="Arial" w:hAnsi="Arial" w:cs="Arial"/>
          <w:szCs w:val="24"/>
          <w:lang w:val="pt-BR"/>
        </w:rPr>
        <w:t xml:space="preserve"> a documentação, os diagramas de casos de usos, classe e sequência.</w:t>
      </w:r>
    </w:p>
    <w:p w:rsidR="00654C8B" w:rsidRPr="003D4F8F" w:rsidRDefault="0072750D" w:rsidP="008F3E6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4F8F">
        <w:rPr>
          <w:rFonts w:ascii="Arial" w:hAnsi="Arial" w:cs="Arial"/>
          <w:sz w:val="24"/>
          <w:szCs w:val="24"/>
          <w:lang w:val="pt-BR"/>
        </w:rPr>
        <w:lastRenderedPageBreak/>
        <w:t>11.3 Etapas 03</w:t>
      </w:r>
      <w:r w:rsidR="00D0385C" w:rsidRPr="003D4F8F">
        <w:rPr>
          <w:rFonts w:ascii="Arial" w:hAnsi="Arial" w:cs="Arial"/>
          <w:sz w:val="24"/>
          <w:szCs w:val="24"/>
          <w:lang w:val="pt-BR"/>
        </w:rPr>
        <w:t xml:space="preserve"> – Descrição da Etapa 03</w:t>
      </w:r>
    </w:p>
    <w:p w:rsidR="00D0385C" w:rsidRPr="003D4F8F" w:rsidRDefault="00D0385C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 xml:space="preserve">Nesta etapa será realizada a </w:t>
      </w:r>
      <w:r w:rsidR="004A5979">
        <w:rPr>
          <w:rFonts w:ascii="Arial" w:hAnsi="Arial" w:cs="Arial"/>
          <w:szCs w:val="24"/>
          <w:lang w:val="pt-BR"/>
        </w:rPr>
        <w:t>documentação</w:t>
      </w:r>
      <w:r w:rsidRPr="003D4F8F">
        <w:rPr>
          <w:rFonts w:ascii="Arial" w:hAnsi="Arial" w:cs="Arial"/>
          <w:szCs w:val="24"/>
          <w:lang w:val="pt-BR"/>
        </w:rPr>
        <w:t>, onde será realizado a implementação de tudo que foi feito nas etapas 1 e 2 em uma linguagem de programação.</w:t>
      </w:r>
    </w:p>
    <w:p w:rsidR="00E31C43" w:rsidRPr="003D4F8F" w:rsidRDefault="00E31C43" w:rsidP="008F3E6C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EC49FE" w:rsidRPr="008F3E6C" w:rsidRDefault="00EC49FE" w:rsidP="008F3E6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4F8F">
        <w:rPr>
          <w:rFonts w:ascii="Arial" w:hAnsi="Arial" w:cs="Arial"/>
          <w:sz w:val="24"/>
          <w:szCs w:val="24"/>
          <w:lang w:val="pt-BR"/>
        </w:rPr>
        <w:t>Refer</w:t>
      </w:r>
      <w:r w:rsidR="002C6831" w:rsidRPr="003D4F8F">
        <w:rPr>
          <w:rFonts w:ascii="Arial" w:hAnsi="Arial" w:cs="Arial"/>
          <w:sz w:val="24"/>
          <w:szCs w:val="24"/>
          <w:lang w:val="pt-BR"/>
        </w:rPr>
        <w:t>ências</w:t>
      </w:r>
      <w:r w:rsidR="008F3E6C">
        <w:rPr>
          <w:rFonts w:ascii="Arial" w:hAnsi="Arial" w:cs="Arial"/>
          <w:sz w:val="24"/>
          <w:szCs w:val="24"/>
          <w:lang w:val="pt-BR"/>
        </w:rPr>
        <w:t xml:space="preserve"> Bibliográficas</w:t>
      </w:r>
    </w:p>
    <w:p w:rsidR="001C23DA" w:rsidRPr="003D4F8F" w:rsidRDefault="001C23DA" w:rsidP="008F3E6C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132106" w:rsidRPr="003D4F8F" w:rsidRDefault="00132106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 xml:space="preserve">BEZERRA, Eduardo. </w:t>
      </w:r>
      <w:r w:rsidRPr="003D4F8F">
        <w:rPr>
          <w:rFonts w:ascii="Arial" w:hAnsi="Arial" w:cs="Arial"/>
          <w:b/>
          <w:szCs w:val="24"/>
          <w:lang w:val="pt-BR"/>
        </w:rPr>
        <w:t>Princípios de Análise e Projeto de Sistemas com UML</w:t>
      </w:r>
      <w:r w:rsidRPr="003D4F8F">
        <w:rPr>
          <w:rFonts w:ascii="Arial" w:hAnsi="Arial" w:cs="Arial"/>
          <w:szCs w:val="24"/>
          <w:lang w:val="pt-BR"/>
        </w:rPr>
        <w:t>. Rio de Janeiro: Campus</w:t>
      </w:r>
      <w:r w:rsidR="00163CEF" w:rsidRPr="003D4F8F">
        <w:rPr>
          <w:rFonts w:ascii="Arial" w:hAnsi="Arial" w:cs="Arial"/>
          <w:szCs w:val="24"/>
          <w:lang w:val="pt-BR"/>
        </w:rPr>
        <w:t>, 2005. 286 p.</w:t>
      </w:r>
    </w:p>
    <w:p w:rsidR="005C3BF7" w:rsidRPr="003D4F8F" w:rsidRDefault="005C3BF7" w:rsidP="008F3E6C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5B2C6B" w:rsidRPr="003D4F8F" w:rsidRDefault="005B2C6B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 xml:space="preserve">FURASTÉ, Pedro Augusto. </w:t>
      </w:r>
      <w:r w:rsidRPr="003D4F8F">
        <w:rPr>
          <w:rFonts w:ascii="Arial" w:hAnsi="Arial" w:cs="Arial"/>
          <w:b/>
          <w:szCs w:val="24"/>
          <w:lang w:val="pt-BR"/>
        </w:rPr>
        <w:t>Normas Técnicas para o trabalho científico.</w:t>
      </w:r>
      <w:r w:rsidR="00AC18B4" w:rsidRPr="003D4F8F">
        <w:rPr>
          <w:rFonts w:ascii="Arial" w:hAnsi="Arial" w:cs="Arial"/>
          <w:szCs w:val="24"/>
          <w:lang w:val="pt-BR"/>
        </w:rPr>
        <w:t xml:space="preserve"> 15.ed.</w:t>
      </w:r>
      <w:r w:rsidRPr="003D4F8F">
        <w:rPr>
          <w:rFonts w:ascii="Arial" w:hAnsi="Arial" w:cs="Arial"/>
          <w:szCs w:val="24"/>
          <w:lang w:val="pt-BR"/>
        </w:rPr>
        <w:t xml:space="preserve"> Porto Alegre: Dáctilo – Plus, 2011</w:t>
      </w:r>
      <w:r w:rsidR="00AC18B4" w:rsidRPr="003D4F8F">
        <w:rPr>
          <w:rFonts w:ascii="Arial" w:hAnsi="Arial" w:cs="Arial"/>
          <w:szCs w:val="24"/>
          <w:lang w:val="pt-BR"/>
        </w:rPr>
        <w:t>. P. 239.</w:t>
      </w:r>
    </w:p>
    <w:p w:rsidR="001C3FEF" w:rsidRPr="003D4F8F" w:rsidRDefault="001C3FEF" w:rsidP="008F3E6C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1C3FEF" w:rsidRPr="003D4F8F" w:rsidRDefault="001C3FEF" w:rsidP="008F3E6C">
      <w:pPr>
        <w:spacing w:line="360" w:lineRule="auto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szCs w:val="24"/>
          <w:lang w:val="pt-BR"/>
        </w:rPr>
        <w:t xml:space="preserve">PRESSMAN, Roger S. </w:t>
      </w:r>
      <w:r w:rsidRPr="003D4F8F">
        <w:rPr>
          <w:rFonts w:ascii="Arial" w:hAnsi="Arial" w:cs="Arial"/>
          <w:b/>
          <w:szCs w:val="24"/>
          <w:lang w:val="pt-BR"/>
        </w:rPr>
        <w:t>Engenharia de Software – Uma Abordagem Profissional.</w:t>
      </w:r>
      <w:r w:rsidR="00B01F43" w:rsidRPr="003D4F8F">
        <w:rPr>
          <w:rFonts w:ascii="Arial" w:hAnsi="Arial" w:cs="Arial"/>
          <w:szCs w:val="24"/>
          <w:lang w:val="pt-BR"/>
        </w:rPr>
        <w:t xml:space="preserve"> </w:t>
      </w:r>
      <w:r w:rsidR="00717B58" w:rsidRPr="003D4F8F">
        <w:rPr>
          <w:rFonts w:ascii="Arial" w:hAnsi="Arial" w:cs="Arial"/>
          <w:szCs w:val="24"/>
          <w:lang w:val="pt-BR"/>
        </w:rPr>
        <w:t>3</w:t>
      </w:r>
      <w:r w:rsidR="00B01F43" w:rsidRPr="003D4F8F">
        <w:rPr>
          <w:rFonts w:ascii="Arial" w:hAnsi="Arial" w:cs="Arial"/>
          <w:szCs w:val="24"/>
          <w:lang w:val="pt-BR"/>
        </w:rPr>
        <w:t>.ed.</w:t>
      </w:r>
      <w:r w:rsidRPr="003D4F8F">
        <w:rPr>
          <w:rFonts w:ascii="Arial" w:hAnsi="Arial" w:cs="Arial"/>
          <w:szCs w:val="24"/>
          <w:lang w:val="pt-BR"/>
        </w:rPr>
        <w:t xml:space="preserve"> </w:t>
      </w:r>
      <w:r w:rsidR="00C828CA" w:rsidRPr="003D4F8F">
        <w:rPr>
          <w:rFonts w:ascii="Arial" w:hAnsi="Arial" w:cs="Arial"/>
          <w:szCs w:val="24"/>
          <w:lang w:val="pt-BR"/>
        </w:rPr>
        <w:t xml:space="preserve">São Paulo: </w:t>
      </w:r>
      <w:r w:rsidR="006101C9" w:rsidRPr="003D4F8F">
        <w:rPr>
          <w:rFonts w:ascii="Arial" w:hAnsi="Arial" w:cs="Arial"/>
          <w:szCs w:val="24"/>
          <w:lang w:val="pt-BR"/>
        </w:rPr>
        <w:t>MARKON BOOKS (GRUPO PEARSON)</w:t>
      </w:r>
      <w:r w:rsidR="002C1E8A" w:rsidRPr="003D4F8F">
        <w:rPr>
          <w:rFonts w:ascii="Arial" w:hAnsi="Arial" w:cs="Arial"/>
          <w:szCs w:val="24"/>
          <w:lang w:val="pt-BR"/>
        </w:rPr>
        <w:t>, 1995.</w:t>
      </w:r>
      <w:r w:rsidR="00B01F43" w:rsidRPr="003D4F8F">
        <w:rPr>
          <w:rFonts w:ascii="Arial" w:hAnsi="Arial" w:cs="Arial"/>
          <w:szCs w:val="24"/>
          <w:lang w:val="pt-BR"/>
        </w:rPr>
        <w:t xml:space="preserve"> </w:t>
      </w:r>
      <w:r w:rsidR="00717B58" w:rsidRPr="003D4F8F">
        <w:rPr>
          <w:rFonts w:ascii="Arial" w:hAnsi="Arial" w:cs="Arial"/>
          <w:szCs w:val="24"/>
          <w:lang w:val="pt-BR"/>
        </w:rPr>
        <w:t>1056</w:t>
      </w:r>
      <w:r w:rsidRPr="003D4F8F">
        <w:rPr>
          <w:rFonts w:ascii="Arial" w:hAnsi="Arial" w:cs="Arial"/>
          <w:szCs w:val="24"/>
          <w:lang w:val="pt-BR"/>
        </w:rPr>
        <w:t xml:space="preserve"> p.</w:t>
      </w:r>
    </w:p>
    <w:p w:rsidR="005C3BF7" w:rsidRPr="003D4F8F" w:rsidRDefault="005C3BF7" w:rsidP="008F3E6C">
      <w:pPr>
        <w:spacing w:line="360" w:lineRule="auto"/>
        <w:ind w:left="-284" w:right="-1134"/>
        <w:jc w:val="center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noProof/>
          <w:szCs w:val="24"/>
          <w:lang w:val="pt-BR"/>
        </w:rPr>
        <w:lastRenderedPageBreak/>
        <w:drawing>
          <wp:inline distT="0" distB="0" distL="0" distR="0">
            <wp:extent cx="5892800" cy="8991600"/>
            <wp:effectExtent l="0" t="0" r="0" b="0"/>
            <wp:docPr id="1" name="Imagem 0" descr="DiagramaDeCassosDeUso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assosDeUso0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F7" w:rsidRPr="003D4F8F" w:rsidRDefault="005C3BF7" w:rsidP="008F3E6C">
      <w:pPr>
        <w:spacing w:line="360" w:lineRule="auto"/>
        <w:ind w:left="-567" w:right="-1134"/>
        <w:jc w:val="center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noProof/>
          <w:szCs w:val="24"/>
          <w:lang w:val="pt-BR"/>
        </w:rPr>
        <w:lastRenderedPageBreak/>
        <w:drawing>
          <wp:inline distT="0" distB="0" distL="0" distR="0">
            <wp:extent cx="6038850" cy="9162415"/>
            <wp:effectExtent l="0" t="0" r="0" b="0"/>
            <wp:docPr id="2" name="Imagem 1" descr="DiagramaDeCassosDeUso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assosDeUso0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9516" cy="91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F7" w:rsidRPr="003D4F8F" w:rsidRDefault="005C3BF7" w:rsidP="008F3E6C">
      <w:pPr>
        <w:spacing w:line="360" w:lineRule="auto"/>
        <w:ind w:left="-284" w:right="-1134"/>
        <w:jc w:val="center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noProof/>
          <w:szCs w:val="24"/>
          <w:lang w:val="pt-BR"/>
        </w:rPr>
        <w:lastRenderedPageBreak/>
        <w:drawing>
          <wp:inline distT="0" distB="0" distL="0" distR="0">
            <wp:extent cx="5775325" cy="8683625"/>
            <wp:effectExtent l="0" t="0" r="0" b="0"/>
            <wp:docPr id="3" name="Imagem 2" descr="DiagramaDeCassosDeUso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assosDeUso0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186" cy="86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B8" w:rsidRPr="003D4F8F" w:rsidRDefault="009055B8" w:rsidP="008F3E6C">
      <w:pPr>
        <w:spacing w:line="360" w:lineRule="auto"/>
        <w:ind w:left="-426" w:right="-1134"/>
        <w:jc w:val="center"/>
        <w:rPr>
          <w:rFonts w:ascii="Arial" w:hAnsi="Arial" w:cs="Arial"/>
          <w:noProof/>
          <w:szCs w:val="24"/>
          <w:lang w:val="pt-BR"/>
        </w:rPr>
      </w:pPr>
      <w:r w:rsidRPr="003D4F8F">
        <w:rPr>
          <w:rFonts w:ascii="Arial" w:hAnsi="Arial" w:cs="Arial"/>
          <w:noProof/>
          <w:szCs w:val="24"/>
          <w:lang w:val="pt-BR"/>
        </w:rPr>
        <w:lastRenderedPageBreak/>
        <w:drawing>
          <wp:inline distT="0" distB="0" distL="0" distR="0">
            <wp:extent cx="6251575" cy="7200900"/>
            <wp:effectExtent l="0" t="0" r="0" b="0"/>
            <wp:docPr id="5" name="Imagem 4" descr="DiagramaDeSequencia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Sequencia0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626" cy="720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B8" w:rsidRPr="003D4F8F" w:rsidRDefault="009055B8" w:rsidP="008F3E6C">
      <w:pPr>
        <w:spacing w:line="360" w:lineRule="auto"/>
        <w:ind w:left="-1134" w:right="-1134"/>
        <w:jc w:val="center"/>
        <w:rPr>
          <w:rFonts w:ascii="Arial" w:hAnsi="Arial" w:cs="Arial"/>
          <w:noProof/>
          <w:szCs w:val="24"/>
          <w:lang w:val="pt-BR"/>
        </w:rPr>
      </w:pPr>
    </w:p>
    <w:p w:rsidR="005C3BF7" w:rsidRPr="003D4F8F" w:rsidRDefault="009055B8" w:rsidP="008F3E6C">
      <w:pPr>
        <w:spacing w:line="360" w:lineRule="auto"/>
        <w:ind w:left="-426" w:right="-1134"/>
        <w:jc w:val="center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noProof/>
          <w:szCs w:val="24"/>
          <w:lang w:val="pt-BR"/>
        </w:rPr>
        <w:lastRenderedPageBreak/>
        <w:drawing>
          <wp:inline distT="0" distB="0" distL="0" distR="0">
            <wp:extent cx="6203950" cy="8077200"/>
            <wp:effectExtent l="0" t="0" r="0" b="0"/>
            <wp:docPr id="4" name="Imagem 3" descr="DiagramaDeSequenci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Sequencia0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7476" cy="808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B8" w:rsidRPr="003D4F8F" w:rsidRDefault="009055B8" w:rsidP="008F3E6C">
      <w:pPr>
        <w:spacing w:line="360" w:lineRule="auto"/>
        <w:ind w:left="-567" w:right="-1134"/>
        <w:jc w:val="center"/>
        <w:rPr>
          <w:rFonts w:ascii="Arial" w:hAnsi="Arial" w:cs="Arial"/>
          <w:szCs w:val="24"/>
          <w:lang w:val="pt-BR"/>
        </w:rPr>
      </w:pPr>
    </w:p>
    <w:p w:rsidR="009055B8" w:rsidRPr="003D4F8F" w:rsidRDefault="009055B8" w:rsidP="008F3E6C">
      <w:pPr>
        <w:spacing w:line="360" w:lineRule="auto"/>
        <w:ind w:left="-1134" w:right="-1134"/>
        <w:jc w:val="center"/>
        <w:rPr>
          <w:rFonts w:ascii="Arial" w:hAnsi="Arial" w:cs="Arial"/>
          <w:szCs w:val="24"/>
          <w:lang w:val="pt-BR"/>
        </w:rPr>
      </w:pPr>
    </w:p>
    <w:p w:rsidR="00C776AB" w:rsidRPr="003D4F8F" w:rsidRDefault="00C776AB" w:rsidP="008F3E6C">
      <w:pPr>
        <w:spacing w:line="360" w:lineRule="auto"/>
        <w:ind w:left="-1134" w:right="-1134"/>
        <w:jc w:val="center"/>
        <w:rPr>
          <w:rFonts w:ascii="Arial" w:hAnsi="Arial" w:cs="Arial"/>
          <w:szCs w:val="24"/>
          <w:lang w:val="pt-BR"/>
        </w:rPr>
      </w:pPr>
    </w:p>
    <w:p w:rsidR="00C776AB" w:rsidRPr="003D4F8F" w:rsidRDefault="00C776AB" w:rsidP="008F3E6C">
      <w:pPr>
        <w:spacing w:line="360" w:lineRule="auto"/>
        <w:ind w:left="-1134" w:right="-1134"/>
        <w:jc w:val="center"/>
        <w:rPr>
          <w:rFonts w:ascii="Arial" w:hAnsi="Arial" w:cs="Arial"/>
          <w:szCs w:val="24"/>
          <w:lang w:val="pt-BR"/>
        </w:rPr>
      </w:pPr>
    </w:p>
    <w:p w:rsidR="00F27ABB" w:rsidRPr="003D4F8F" w:rsidRDefault="00C776AB" w:rsidP="008F3E6C">
      <w:pPr>
        <w:spacing w:line="360" w:lineRule="auto"/>
        <w:ind w:left="-1134" w:right="-1134"/>
        <w:jc w:val="center"/>
        <w:rPr>
          <w:rFonts w:ascii="Arial" w:hAnsi="Arial" w:cs="Arial"/>
          <w:noProof/>
          <w:szCs w:val="24"/>
          <w:lang w:val="pt-BR"/>
        </w:rPr>
      </w:pPr>
      <w:r w:rsidRPr="003D4F8F">
        <w:rPr>
          <w:rFonts w:ascii="Arial" w:hAnsi="Arial" w:cs="Arial"/>
          <w:noProof/>
          <w:szCs w:val="24"/>
          <w:lang w:val="pt-BR"/>
        </w:rPr>
        <w:drawing>
          <wp:inline distT="0" distB="0" distL="0" distR="0">
            <wp:extent cx="6838950" cy="6292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DeSequencia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B8" w:rsidRPr="003D4F8F" w:rsidRDefault="00797917" w:rsidP="008F3E6C">
      <w:pPr>
        <w:spacing w:line="360" w:lineRule="auto"/>
        <w:ind w:left="-851" w:right="-993"/>
        <w:jc w:val="center"/>
        <w:rPr>
          <w:rFonts w:ascii="Arial" w:hAnsi="Arial" w:cs="Arial"/>
          <w:szCs w:val="24"/>
          <w:lang w:val="pt-BR"/>
        </w:rPr>
      </w:pPr>
      <w:r w:rsidRPr="003D4F8F">
        <w:rPr>
          <w:rFonts w:ascii="Arial" w:hAnsi="Arial" w:cs="Arial"/>
          <w:noProof/>
          <w:szCs w:val="24"/>
          <w:lang w:val="pt-BR"/>
        </w:rPr>
        <w:lastRenderedPageBreak/>
        <w:drawing>
          <wp:inline distT="0" distB="0" distL="0" distR="0">
            <wp:extent cx="7003415" cy="7092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DeClass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785" cy="713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6C" w:rsidRDefault="008F3E6C" w:rsidP="008F3E6C">
      <w:pPr>
        <w:spacing w:line="360" w:lineRule="auto"/>
        <w:ind w:right="-1134"/>
        <w:jc w:val="center"/>
        <w:rPr>
          <w:rFonts w:ascii="Arial" w:hAnsi="Arial" w:cs="Arial"/>
          <w:szCs w:val="24"/>
          <w:lang w:val="pt-BR"/>
        </w:rPr>
        <w:sectPr w:rsidR="008F3E6C" w:rsidSect="008F3E6C">
          <w:headerReference w:type="even" r:id="rId20"/>
          <w:headerReference w:type="default" r:id="rId21"/>
          <w:footerReference w:type="even" r:id="rId22"/>
          <w:footerReference w:type="first" r:id="rId23"/>
          <w:type w:val="continuous"/>
          <w:pgSz w:w="11907" w:h="16840" w:code="9"/>
          <w:pgMar w:top="1417" w:right="1701" w:bottom="1417" w:left="1701" w:header="964" w:footer="964" w:gutter="0"/>
          <w:pgNumType w:start="101"/>
          <w:cols w:space="454" w:equalWidth="0">
            <w:col w:w="8505"/>
          </w:cols>
          <w:docGrid w:linePitch="326"/>
        </w:sectPr>
      </w:pPr>
    </w:p>
    <w:p w:rsidR="008F3E6C" w:rsidRDefault="008F3E6C" w:rsidP="004D5F2D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8F3E6C" w:rsidRDefault="008F3E6C" w:rsidP="008F3E6C">
      <w:pPr>
        <w:spacing w:line="360" w:lineRule="auto"/>
        <w:ind w:right="-1134"/>
        <w:jc w:val="center"/>
        <w:rPr>
          <w:rFonts w:ascii="Arial" w:hAnsi="Arial" w:cs="Arial"/>
          <w:szCs w:val="24"/>
          <w:lang w:val="pt-BR"/>
        </w:rPr>
      </w:pPr>
    </w:p>
    <w:p w:rsidR="00F27ABB" w:rsidRDefault="004D5F2D" w:rsidP="008F3E6C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C</w:t>
      </w:r>
      <w:r w:rsidR="008F3E6C">
        <w:rPr>
          <w:rFonts w:ascii="Arial" w:hAnsi="Arial" w:cs="Arial"/>
          <w:szCs w:val="24"/>
          <w:lang w:val="pt-BR"/>
        </w:rPr>
        <w:t>UIABÁ, DIA 01 DE JUNHO DE 2013.</w:t>
      </w:r>
    </w:p>
    <w:p w:rsidR="008F3E6C" w:rsidRDefault="008F3E6C" w:rsidP="008F3E6C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8F3E6C" w:rsidRDefault="008F3E6C" w:rsidP="008F3E6C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8F3E6C" w:rsidRDefault="008F3E6C" w:rsidP="008F3E6C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8F3E6C" w:rsidRDefault="008F3E6C" w:rsidP="008F3E6C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8F3E6C" w:rsidRDefault="008F3E6C" w:rsidP="008F3E6C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8F3E6C" w:rsidRDefault="008F3E6C" w:rsidP="008F3E6C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AUTO AVALIAÇÃO DO GRUPO</w:t>
      </w:r>
    </w:p>
    <w:p w:rsidR="008F3E6C" w:rsidRDefault="008F3E6C" w:rsidP="008F3E6C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8F3E6C" w:rsidRDefault="008F3E6C" w:rsidP="008F3E6C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4D5F2D" w:rsidRDefault="004D5F2D" w:rsidP="008F3E6C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8F3E6C" w:rsidRDefault="008F3E6C" w:rsidP="008F3E6C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8F3E6C" w:rsidRDefault="008F3E6C" w:rsidP="008F3E6C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8F3E6C" w:rsidRDefault="008F3E6C" w:rsidP="008F3E6C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INTEGRANTES DO GRUPO:</w:t>
      </w:r>
    </w:p>
    <w:p w:rsidR="008F3E6C" w:rsidRDefault="008F3E6C" w:rsidP="008F3E6C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ALEXANDRE ALVES</w:t>
      </w:r>
    </w:p>
    <w:p w:rsidR="008F3E6C" w:rsidRDefault="008F3E6C" w:rsidP="008F3E6C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BRUNO LINO</w:t>
      </w:r>
    </w:p>
    <w:p w:rsidR="008F3E6C" w:rsidRDefault="008F3E6C" w:rsidP="008F3E6C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JOAQUIM ALBUQUERQUE</w:t>
      </w:r>
    </w:p>
    <w:p w:rsidR="008F3E6C" w:rsidRDefault="008F3E6C" w:rsidP="008F3E6C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RAFAEL SANZIO</w:t>
      </w:r>
    </w:p>
    <w:p w:rsidR="008F3E6C" w:rsidRDefault="008F3E6C" w:rsidP="008F3E6C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8F3E6C" w:rsidRDefault="008F3E6C" w:rsidP="008F3E6C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8F3E6C" w:rsidRDefault="008F3E6C" w:rsidP="004D5F2D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4D5F2D" w:rsidRDefault="004D5F2D" w:rsidP="00B22860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B22860" w:rsidRDefault="00B22860" w:rsidP="00B22860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B22860" w:rsidRDefault="00B22860" w:rsidP="00B22860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B22860" w:rsidRDefault="00B22860" w:rsidP="00B22860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CUIABÁ – MT</w:t>
      </w:r>
    </w:p>
    <w:p w:rsidR="00B22860" w:rsidRDefault="00B22860" w:rsidP="00B22860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B22860" w:rsidRDefault="00B22860" w:rsidP="00B22860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DESCRIÇÃO DO PROJETO</w:t>
      </w:r>
    </w:p>
    <w:p w:rsidR="00B22860" w:rsidRDefault="00B22860" w:rsidP="00B22860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B22860" w:rsidRDefault="00B22860" w:rsidP="00B22860">
      <w:pPr>
        <w:spacing w:line="360" w:lineRule="auto"/>
        <w:ind w:firstLine="426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No curso de Ciência da computação da Universidade Cândido Rondon, os alunos do 3º semestre tem que construir um sistema de biblioteca, onde os seus conhecimentos adquiridos até o atual momento seriam testados. Neste grupo foi planejado de maneira bem simples o quê, como, e quanto tempo iríamos precisar.</w:t>
      </w:r>
    </w:p>
    <w:p w:rsidR="00B22860" w:rsidRDefault="00B22860" w:rsidP="00B22860">
      <w:pPr>
        <w:spacing w:line="360" w:lineRule="auto"/>
        <w:ind w:firstLine="426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A primeira etapa foi a coleta de requisitos</w:t>
      </w:r>
      <w:r w:rsidR="00765FCC">
        <w:rPr>
          <w:rFonts w:ascii="Arial" w:hAnsi="Arial" w:cs="Arial"/>
          <w:szCs w:val="24"/>
          <w:lang w:val="pt-BR"/>
        </w:rPr>
        <w:t>, a documentação</w:t>
      </w:r>
      <w:r>
        <w:rPr>
          <w:rFonts w:ascii="Arial" w:hAnsi="Arial" w:cs="Arial"/>
          <w:szCs w:val="24"/>
          <w:lang w:val="pt-BR"/>
        </w:rPr>
        <w:t xml:space="preserve"> onde, tivemos a orientação do professor </w:t>
      </w:r>
      <w:r w:rsidRPr="00B22860">
        <w:rPr>
          <w:rFonts w:ascii="Arial" w:hAnsi="Arial" w:cs="Arial"/>
          <w:i/>
          <w:szCs w:val="24"/>
          <w:lang w:val="pt-BR"/>
        </w:rPr>
        <w:t>T</w:t>
      </w:r>
      <w:r>
        <w:rPr>
          <w:rFonts w:ascii="Arial" w:hAnsi="Arial" w:cs="Arial"/>
          <w:i/>
          <w:szCs w:val="24"/>
          <w:lang w:val="pt-BR"/>
        </w:rPr>
        <w:t>ony</w:t>
      </w:r>
      <w:r w:rsidRPr="00B22860">
        <w:rPr>
          <w:rFonts w:ascii="Arial" w:hAnsi="Arial" w:cs="Arial"/>
          <w:i/>
          <w:szCs w:val="24"/>
          <w:lang w:val="pt-BR"/>
        </w:rPr>
        <w:t xml:space="preserve"> S</w:t>
      </w:r>
      <w:r>
        <w:rPr>
          <w:rFonts w:ascii="Arial" w:hAnsi="Arial" w:cs="Arial"/>
          <w:i/>
          <w:szCs w:val="24"/>
          <w:lang w:val="pt-BR"/>
        </w:rPr>
        <w:t>ampaio</w:t>
      </w:r>
      <w:r>
        <w:rPr>
          <w:rFonts w:ascii="Arial" w:hAnsi="Arial" w:cs="Arial"/>
          <w:szCs w:val="24"/>
          <w:lang w:val="pt-BR"/>
        </w:rPr>
        <w:t>, para formar a documentação do sistema. Porém com muitos integrantes no grupo, consolidou-se que as tarefas seriam divididas para cada indivíduo, como</w:t>
      </w:r>
      <w:r w:rsidR="00806400">
        <w:rPr>
          <w:rFonts w:ascii="Arial" w:hAnsi="Arial" w:cs="Arial"/>
          <w:szCs w:val="24"/>
          <w:lang w:val="pt-BR"/>
        </w:rPr>
        <w:t>:</w:t>
      </w:r>
    </w:p>
    <w:p w:rsidR="00806400" w:rsidRDefault="00806400" w:rsidP="00B22860">
      <w:pPr>
        <w:spacing w:line="360" w:lineRule="auto"/>
        <w:ind w:firstLine="426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i/>
          <w:szCs w:val="24"/>
          <w:lang w:val="pt-BR"/>
        </w:rPr>
        <w:t xml:space="preserve">Alexandre Alves: </w:t>
      </w:r>
      <w:r>
        <w:rPr>
          <w:rFonts w:ascii="Arial" w:hAnsi="Arial" w:cs="Arial"/>
          <w:szCs w:val="24"/>
          <w:lang w:val="pt-BR"/>
        </w:rPr>
        <w:t>Coleta e análise de requisitos do sistema. Ajudou no desenvolvimento nos diagramas de casos de uso.</w:t>
      </w:r>
    </w:p>
    <w:p w:rsidR="00806400" w:rsidRDefault="00806400" w:rsidP="00B22860">
      <w:pPr>
        <w:spacing w:line="360" w:lineRule="auto"/>
        <w:ind w:firstLine="426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i/>
          <w:szCs w:val="24"/>
          <w:lang w:val="pt-BR"/>
        </w:rPr>
        <w:t>Bruno Lino:</w:t>
      </w:r>
      <w:r>
        <w:rPr>
          <w:rFonts w:ascii="Arial" w:hAnsi="Arial" w:cs="Arial"/>
          <w:szCs w:val="24"/>
          <w:lang w:val="pt-BR"/>
        </w:rPr>
        <w:t xml:space="preserve"> Gerência o tempo de todos os indivíduos, construindo se um cronograma para que se haja um padrão de ações ou tarefas que iram, ser realizadas. Ajudou no desenvolvimento nos diagramas de </w:t>
      </w:r>
      <w:r w:rsidR="00226832">
        <w:rPr>
          <w:rFonts w:ascii="Arial" w:hAnsi="Arial" w:cs="Arial"/>
          <w:szCs w:val="24"/>
          <w:lang w:val="pt-BR"/>
        </w:rPr>
        <w:t>Sequência</w:t>
      </w:r>
      <w:r>
        <w:rPr>
          <w:rFonts w:ascii="Arial" w:hAnsi="Arial" w:cs="Arial"/>
          <w:szCs w:val="24"/>
          <w:lang w:val="pt-BR"/>
        </w:rPr>
        <w:t>.</w:t>
      </w:r>
    </w:p>
    <w:p w:rsidR="00806400" w:rsidRDefault="00806400" w:rsidP="00B22860">
      <w:pPr>
        <w:spacing w:line="360" w:lineRule="auto"/>
        <w:ind w:firstLine="426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i/>
          <w:szCs w:val="24"/>
          <w:lang w:val="pt-BR"/>
        </w:rPr>
        <w:t>Joaquim Albuquerque:</w:t>
      </w:r>
      <w:r>
        <w:rPr>
          <w:rFonts w:ascii="Arial" w:hAnsi="Arial" w:cs="Arial"/>
          <w:szCs w:val="24"/>
          <w:lang w:val="pt-BR"/>
        </w:rPr>
        <w:t xml:space="preserve"> Analise de infraestrutura de onde a aplicação em pascal será usada, e definiu os mínimos requisitos de infraestrutura onde possa usar a aplicação.</w:t>
      </w:r>
      <w:r w:rsidR="00226832">
        <w:rPr>
          <w:rFonts w:ascii="Arial" w:hAnsi="Arial" w:cs="Arial"/>
          <w:szCs w:val="24"/>
          <w:lang w:val="pt-BR"/>
        </w:rPr>
        <w:t xml:space="preserve"> Ajudou no desenvolvimento nos diagramas de Classe.</w:t>
      </w:r>
    </w:p>
    <w:p w:rsidR="00806400" w:rsidRDefault="00806400" w:rsidP="00B22860">
      <w:pPr>
        <w:spacing w:line="360" w:lineRule="auto"/>
        <w:ind w:firstLine="426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i/>
          <w:szCs w:val="24"/>
          <w:lang w:val="pt-BR"/>
        </w:rPr>
        <w:t>Rafael Sanzio:</w:t>
      </w:r>
      <w:r w:rsidR="00226832">
        <w:rPr>
          <w:rFonts w:ascii="Arial" w:hAnsi="Arial" w:cs="Arial"/>
          <w:szCs w:val="24"/>
          <w:lang w:val="pt-BR"/>
        </w:rPr>
        <w:t xml:space="preserve"> Líder do grupo, organizou como o grupo iria agir, fez todos os diagramas de Casos de uso, Sequência e de Classe.</w:t>
      </w:r>
    </w:p>
    <w:p w:rsidR="003703CE" w:rsidRDefault="003703CE" w:rsidP="003703CE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3703CE" w:rsidRDefault="003703CE" w:rsidP="003703CE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B94114" w:rsidRDefault="00B94114" w:rsidP="003703CE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8B5022" w:rsidRDefault="003703CE" w:rsidP="008B5022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DISCIPLINAS ENVOLVIDAS</w:t>
      </w:r>
      <w:r w:rsidR="008B5022">
        <w:rPr>
          <w:rFonts w:ascii="Arial" w:hAnsi="Arial" w:cs="Arial"/>
          <w:szCs w:val="24"/>
          <w:lang w:val="pt-BR"/>
        </w:rPr>
        <w:t>:</w:t>
      </w:r>
    </w:p>
    <w:p w:rsidR="008B5022" w:rsidRDefault="008B5022" w:rsidP="008B5022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ENGENHARIA DE SOFTWARE, PROFESSOR TONY SAMPAIO</w:t>
      </w:r>
    </w:p>
    <w:p w:rsidR="008B5022" w:rsidRDefault="008B5022" w:rsidP="008B5022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LINGUAGEM DE PROGRAMAÇÃO, PROFESSOR SANDRO BRANDÃO</w:t>
      </w:r>
    </w:p>
    <w:p w:rsidR="008B5022" w:rsidRDefault="008B5022" w:rsidP="008B5022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8E3B62" w:rsidRDefault="008E3B62" w:rsidP="00ED4D24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8E3B62" w:rsidRDefault="008E3B62" w:rsidP="00ED4D24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ED4D24" w:rsidRDefault="00ED4D24" w:rsidP="00ED4D24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ATIVIDADES REALIZADAS</w:t>
      </w:r>
    </w:p>
    <w:p w:rsidR="00ED4D24" w:rsidRDefault="00ED4D24" w:rsidP="00ED4D24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BB504C" w:rsidRDefault="00BB504C" w:rsidP="00ED4D24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8E3B62" w:rsidRDefault="00BB504C" w:rsidP="00403598">
      <w:pPr>
        <w:spacing w:line="360" w:lineRule="auto"/>
        <w:ind w:firstLine="567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Análise e desenvolvimento da documentação do sistema, construção de três diagramas casos de uso, três de sequência e um de classe. Implementação do sistema, onde a parte de visual, login, senha ficou com o aluno </w:t>
      </w:r>
      <w:r>
        <w:rPr>
          <w:rFonts w:ascii="Arial" w:hAnsi="Arial" w:cs="Arial"/>
          <w:i/>
          <w:szCs w:val="24"/>
          <w:lang w:val="pt-BR"/>
        </w:rPr>
        <w:t>Rafael Sanzio</w:t>
      </w:r>
      <w:r>
        <w:rPr>
          <w:rFonts w:ascii="Arial" w:hAnsi="Arial" w:cs="Arial"/>
          <w:szCs w:val="24"/>
          <w:lang w:val="pt-BR"/>
        </w:rPr>
        <w:t xml:space="preserve">; a parte do gerenciamento dos livros ficou com o aluno </w:t>
      </w:r>
      <w:r>
        <w:rPr>
          <w:rFonts w:ascii="Arial" w:hAnsi="Arial" w:cs="Arial"/>
          <w:i/>
          <w:szCs w:val="24"/>
          <w:lang w:val="pt-BR"/>
        </w:rPr>
        <w:t>Joaquim Albuquerque</w:t>
      </w:r>
      <w:r>
        <w:rPr>
          <w:rFonts w:ascii="Arial" w:hAnsi="Arial" w:cs="Arial"/>
          <w:szCs w:val="24"/>
          <w:lang w:val="pt-BR"/>
        </w:rPr>
        <w:t xml:space="preserve">; a parte de gerenciamento das ações dos cliente tais como: empréstimos e devoluções de livro, cadastro de cliente e muito mais, ficou com os alunos </w:t>
      </w:r>
      <w:r>
        <w:rPr>
          <w:rFonts w:ascii="Arial" w:hAnsi="Arial" w:cs="Arial"/>
          <w:i/>
          <w:szCs w:val="24"/>
          <w:lang w:val="pt-BR"/>
        </w:rPr>
        <w:t>Alexandre Alves e Bruno Lino</w:t>
      </w:r>
      <w:r>
        <w:rPr>
          <w:rFonts w:ascii="Arial" w:hAnsi="Arial" w:cs="Arial"/>
          <w:szCs w:val="24"/>
          <w:lang w:val="pt-BR"/>
        </w:rPr>
        <w:t>.</w:t>
      </w:r>
    </w:p>
    <w:p w:rsidR="0012763A" w:rsidRDefault="0012763A" w:rsidP="0012763A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0B1FB0" w:rsidRDefault="000B1FB0" w:rsidP="0012763A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805D8F" w:rsidRDefault="00805D8F" w:rsidP="00805D8F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805D8F" w:rsidRDefault="00805D8F" w:rsidP="00805D8F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DIFICULDADES ENCONTRADAS</w:t>
      </w:r>
    </w:p>
    <w:p w:rsidR="000B1FB0" w:rsidRDefault="000B1FB0" w:rsidP="00805D8F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805D8F" w:rsidRDefault="00805D8F" w:rsidP="00805D8F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0B1FB0" w:rsidRDefault="00805D8F" w:rsidP="00805D8F">
      <w:pPr>
        <w:spacing w:line="360" w:lineRule="auto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Apesar de nos organizarmos bem, houve algumas dificuldades como: </w:t>
      </w:r>
    </w:p>
    <w:p w:rsidR="000B1FB0" w:rsidRDefault="000B1FB0" w:rsidP="00805D8F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0B1FB0" w:rsidRPr="000B1FB0" w:rsidRDefault="000B1FB0" w:rsidP="000B1FB0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szCs w:val="24"/>
          <w:lang w:val="pt-BR"/>
        </w:rPr>
      </w:pPr>
      <w:r w:rsidRPr="000B1FB0">
        <w:rPr>
          <w:rFonts w:ascii="Arial" w:hAnsi="Arial" w:cs="Arial"/>
          <w:szCs w:val="24"/>
          <w:lang w:val="pt-BR"/>
        </w:rPr>
        <w:t>Cumprir</w:t>
      </w:r>
      <w:r w:rsidR="00805D8F" w:rsidRPr="000B1FB0">
        <w:rPr>
          <w:rFonts w:ascii="Arial" w:hAnsi="Arial" w:cs="Arial"/>
          <w:szCs w:val="24"/>
          <w:lang w:val="pt-BR"/>
        </w:rPr>
        <w:t xml:space="preserve"> prazos</w:t>
      </w:r>
      <w:r w:rsidRPr="000B1FB0">
        <w:rPr>
          <w:rFonts w:ascii="Arial" w:hAnsi="Arial" w:cs="Arial"/>
          <w:szCs w:val="24"/>
          <w:lang w:val="pt-BR"/>
        </w:rPr>
        <w:t>;</w:t>
      </w:r>
    </w:p>
    <w:p w:rsidR="000B1FB0" w:rsidRPr="000B1FB0" w:rsidRDefault="000B1FB0" w:rsidP="000B1FB0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szCs w:val="24"/>
          <w:lang w:val="pt-BR"/>
        </w:rPr>
      </w:pPr>
      <w:r w:rsidRPr="000B1FB0">
        <w:rPr>
          <w:rFonts w:ascii="Arial" w:hAnsi="Arial" w:cs="Arial"/>
          <w:szCs w:val="24"/>
          <w:lang w:val="pt-BR"/>
        </w:rPr>
        <w:t>Dificuldades em entender códigos além do próprio; falta de tempo;</w:t>
      </w:r>
    </w:p>
    <w:p w:rsidR="000B1FB0" w:rsidRDefault="000B1FB0" w:rsidP="00805D8F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szCs w:val="24"/>
          <w:lang w:val="pt-BR"/>
        </w:rPr>
      </w:pPr>
      <w:r w:rsidRPr="000B1FB0">
        <w:rPr>
          <w:rFonts w:ascii="Arial" w:hAnsi="Arial" w:cs="Arial"/>
          <w:szCs w:val="24"/>
          <w:lang w:val="pt-BR"/>
        </w:rPr>
        <w:t>Uma pequena falta de organização</w:t>
      </w:r>
      <w:r w:rsidR="000F72E1">
        <w:rPr>
          <w:rFonts w:ascii="Arial" w:hAnsi="Arial" w:cs="Arial"/>
          <w:szCs w:val="24"/>
          <w:lang w:val="pt-BR"/>
        </w:rPr>
        <w:t xml:space="preserve"> de código</w:t>
      </w:r>
      <w:r w:rsidRPr="000B1FB0">
        <w:rPr>
          <w:rFonts w:ascii="Arial" w:hAnsi="Arial" w:cs="Arial"/>
          <w:szCs w:val="24"/>
          <w:lang w:val="pt-BR"/>
        </w:rPr>
        <w:t xml:space="preserve"> durante a programação mas este problema foi resolvido;</w:t>
      </w:r>
    </w:p>
    <w:p w:rsidR="000F72E1" w:rsidRDefault="000F72E1" w:rsidP="00805D8F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Dificuldades em estudar novas ações;</w:t>
      </w:r>
    </w:p>
    <w:p w:rsidR="000F72E1" w:rsidRDefault="000F72E1" w:rsidP="00805D8F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Pouco tempo, pelo fato de compromissos importantes tais como: emprego, trabalho, cursos superiores fora da instituição;</w:t>
      </w:r>
    </w:p>
    <w:p w:rsidR="000F72E1" w:rsidRDefault="000F72E1" w:rsidP="00805D8F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Dificuldades em trabalhar em grupo.</w:t>
      </w:r>
    </w:p>
    <w:p w:rsidR="000F72E1" w:rsidRDefault="000F72E1" w:rsidP="000F72E1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0F72E1" w:rsidRDefault="000F72E1" w:rsidP="000F72E1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0F72E1" w:rsidRDefault="000F72E1" w:rsidP="000F72E1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0F72E1" w:rsidRDefault="000F72E1" w:rsidP="000F72E1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REFLEXÃO</w:t>
      </w:r>
    </w:p>
    <w:p w:rsidR="000F72E1" w:rsidRDefault="000F72E1" w:rsidP="000F72E1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0F72E1" w:rsidRDefault="000F72E1" w:rsidP="000F72E1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0F72E1" w:rsidRDefault="000F72E1" w:rsidP="000F72E1">
      <w:pPr>
        <w:spacing w:line="360" w:lineRule="auto"/>
        <w:ind w:firstLine="567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Apesar de muitas dificuldades encontradas, o grupo “deu um jeito” e conseguiu resolver e concluir o sistema, onde foi feita de uma maneira simples, que outras pessoas além dos desenvolvedores que possuem o conhecimento possam entender.</w:t>
      </w:r>
    </w:p>
    <w:p w:rsidR="00521C4E" w:rsidRDefault="00521C4E" w:rsidP="00521C4E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521C4E" w:rsidRDefault="00521C4E" w:rsidP="00521C4E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521C4E" w:rsidRDefault="00521C4E" w:rsidP="00521C4E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521C4E" w:rsidRDefault="00521C4E" w:rsidP="00521C4E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b/>
          <w:szCs w:val="24"/>
          <w:lang w:val="pt-BR"/>
        </w:rPr>
        <w:t>CONCLUSÃO</w:t>
      </w:r>
    </w:p>
    <w:p w:rsidR="00521C4E" w:rsidRDefault="00521C4E" w:rsidP="00521C4E">
      <w:pPr>
        <w:spacing w:line="360" w:lineRule="auto"/>
        <w:jc w:val="center"/>
        <w:rPr>
          <w:rFonts w:ascii="Arial" w:hAnsi="Arial" w:cs="Arial"/>
          <w:szCs w:val="24"/>
          <w:lang w:val="pt-BR"/>
        </w:rPr>
      </w:pPr>
    </w:p>
    <w:p w:rsidR="00F478C4" w:rsidRDefault="00521C4E" w:rsidP="00F478C4">
      <w:pPr>
        <w:spacing w:line="360" w:lineRule="auto"/>
        <w:ind w:firstLine="567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O projeto foi muito interessante pois,</w:t>
      </w:r>
      <w:r w:rsidR="00F478C4">
        <w:rPr>
          <w:rFonts w:ascii="Arial" w:hAnsi="Arial" w:cs="Arial"/>
          <w:szCs w:val="24"/>
          <w:lang w:val="pt-BR"/>
        </w:rPr>
        <w:t xml:space="preserve"> trabalhar em grupo onde muitas </w:t>
      </w:r>
      <w:r>
        <w:rPr>
          <w:rFonts w:ascii="Arial" w:hAnsi="Arial" w:cs="Arial"/>
          <w:szCs w:val="24"/>
          <w:lang w:val="pt-BR"/>
        </w:rPr>
        <w:t>pessoas te</w:t>
      </w:r>
      <w:r w:rsidR="00F478C4">
        <w:rPr>
          <w:rFonts w:ascii="Arial" w:hAnsi="Arial" w:cs="Arial"/>
          <w:szCs w:val="24"/>
          <w:lang w:val="pt-BR"/>
        </w:rPr>
        <w:t>m a sua maneira de agir, pensar, mas conseguir agregar esta grande diversidade e construir um sistema e a sua documentação.</w:t>
      </w:r>
    </w:p>
    <w:p w:rsidR="00F478C4" w:rsidRDefault="00F478C4" w:rsidP="00F478C4">
      <w:pPr>
        <w:spacing w:line="360" w:lineRule="auto"/>
        <w:ind w:firstLine="567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Este projeto por mais simples que seja, com certeza preparará os alunos envolvidos para desenvolver qualquer tipo de projeto.</w:t>
      </w:r>
    </w:p>
    <w:p w:rsidR="007E319C" w:rsidRDefault="007E319C" w:rsidP="00F478C4">
      <w:pPr>
        <w:spacing w:line="360" w:lineRule="auto"/>
        <w:ind w:firstLine="567"/>
        <w:rPr>
          <w:rFonts w:ascii="Arial" w:hAnsi="Arial" w:cs="Arial"/>
          <w:szCs w:val="24"/>
          <w:lang w:val="pt-BR"/>
        </w:rPr>
      </w:pPr>
    </w:p>
    <w:p w:rsidR="007E319C" w:rsidRDefault="007E319C" w:rsidP="007E319C">
      <w:pPr>
        <w:spacing w:line="360" w:lineRule="auto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Rafael Sanzio: Fiquei responsável de ser o líder do time e com a maior parte de desenvolvimento tanto do código como da documentação e diagramas, fiz o login e senha, fiz o gerenciamento de usuário (onde a uma hierarquia de usuário, que são dois: atendente que é responsável pelas atividades rotineiras do sistema, administrados que é responsável pelo controle do sistema) e fiz a parte que controla todo o sistema e a tela principal, e fiz as telas. E a nota que mereço é 10 pois, além de fazer duas faculdades eu estava preso em outro projeto e ainda fui líder deste, foi muito difícil trabalha com tanta coisa.</w:t>
      </w:r>
    </w:p>
    <w:p w:rsidR="007E319C" w:rsidRDefault="007E319C" w:rsidP="007E319C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7E319C" w:rsidRDefault="007E319C" w:rsidP="007E319C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7E319C" w:rsidRDefault="007E319C" w:rsidP="007E319C">
      <w:pPr>
        <w:spacing w:line="360" w:lineRule="auto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Alexandre Alves: Fiquei responsável de ajudar no desenvolvimento da documentação, e no desenvolvimento na área do cliente onde terá a maior transação de interações dos usuários do sistema, como: empréstimos e devolução de livros.</w:t>
      </w:r>
      <w:r w:rsidR="00A538FA">
        <w:rPr>
          <w:rFonts w:ascii="Arial" w:hAnsi="Arial" w:cs="Arial"/>
          <w:szCs w:val="24"/>
          <w:lang w:val="pt-BR"/>
        </w:rPr>
        <w:t xml:space="preserve"> Eu mereço 10 pois além de trabalhar o dia inteiro, eu ainda ajudei outro integrante do meu grupo o </w:t>
      </w:r>
      <w:r w:rsidR="00A538FA">
        <w:rPr>
          <w:rFonts w:ascii="Arial" w:hAnsi="Arial" w:cs="Arial"/>
          <w:i/>
          <w:szCs w:val="24"/>
          <w:lang w:val="pt-BR"/>
        </w:rPr>
        <w:t>Bruno</w:t>
      </w:r>
      <w:r w:rsidR="00A538FA">
        <w:rPr>
          <w:rFonts w:ascii="Arial" w:hAnsi="Arial" w:cs="Arial"/>
          <w:szCs w:val="24"/>
          <w:lang w:val="pt-BR"/>
        </w:rPr>
        <w:t>, pois ele teve muitas dificuldades em programar e acabei fazendo a parte dele.</w:t>
      </w:r>
    </w:p>
    <w:p w:rsidR="00A538FA" w:rsidRDefault="00A538FA" w:rsidP="007E319C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A538FA" w:rsidRDefault="00A538FA" w:rsidP="007E319C">
      <w:pPr>
        <w:spacing w:line="360" w:lineRule="auto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Joaquim Albuquerque: Fiquei responsável pela área do livro, onde acontece o cadastro, remoção, alteração de livros e essas funções ajudam </w:t>
      </w:r>
      <w:r w:rsidR="00493C09">
        <w:rPr>
          <w:rFonts w:ascii="Arial" w:hAnsi="Arial" w:cs="Arial"/>
          <w:szCs w:val="24"/>
          <w:lang w:val="pt-BR"/>
        </w:rPr>
        <w:t>a ter um controle de livros. Eu mereço 8 pois não ajudei com o desenvolvimento da educação documentação, mas eu terminei a minha parte bem rápida.</w:t>
      </w:r>
    </w:p>
    <w:p w:rsidR="00493C09" w:rsidRDefault="00493C09" w:rsidP="007E319C">
      <w:pPr>
        <w:spacing w:line="360" w:lineRule="auto"/>
        <w:rPr>
          <w:rFonts w:ascii="Arial" w:hAnsi="Arial" w:cs="Arial"/>
          <w:szCs w:val="24"/>
          <w:lang w:val="pt-BR"/>
        </w:rPr>
      </w:pPr>
    </w:p>
    <w:p w:rsidR="00493C09" w:rsidRPr="00493C09" w:rsidRDefault="00493C09" w:rsidP="007E319C">
      <w:pPr>
        <w:spacing w:line="360" w:lineRule="auto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Bruno Lino: Fiquei responsável pela área somente da parte do cadastro de cliente, onde eu tive dificuldade e entreguei e não consegui fazer e o meu colega </w:t>
      </w:r>
      <w:r>
        <w:rPr>
          <w:rFonts w:ascii="Arial" w:hAnsi="Arial" w:cs="Arial"/>
          <w:i/>
          <w:szCs w:val="24"/>
          <w:lang w:val="pt-BR"/>
        </w:rPr>
        <w:t>Alexandre</w:t>
      </w:r>
      <w:r>
        <w:rPr>
          <w:rFonts w:ascii="Arial" w:hAnsi="Arial" w:cs="Arial"/>
          <w:szCs w:val="24"/>
          <w:lang w:val="pt-BR"/>
        </w:rPr>
        <w:t xml:space="preserve"> me ajudou, porém ajudei muito o </w:t>
      </w:r>
      <w:r>
        <w:rPr>
          <w:rFonts w:ascii="Arial" w:hAnsi="Arial" w:cs="Arial"/>
          <w:i/>
          <w:szCs w:val="24"/>
          <w:lang w:val="pt-BR"/>
        </w:rPr>
        <w:t>Rafael</w:t>
      </w:r>
      <w:r>
        <w:rPr>
          <w:rFonts w:ascii="Arial" w:hAnsi="Arial" w:cs="Arial"/>
          <w:szCs w:val="24"/>
          <w:lang w:val="pt-BR"/>
        </w:rPr>
        <w:t xml:space="preserve"> no desenvolvimento da documentação e da projeção do sistema. Eu mereço 9, 7 pois não ajudei muito nos códigos, mas eu além de trabalhar eu participei de todas as “reuniões” que o líder propunha, e na documentação eu fui um principal fator para poder concluí-la.</w:t>
      </w:r>
    </w:p>
    <w:sectPr w:rsidR="00493C09" w:rsidRPr="00493C09" w:rsidSect="008F3E6C">
      <w:pgSz w:w="11907" w:h="16840" w:code="9"/>
      <w:pgMar w:top="1417" w:right="1701" w:bottom="1417" w:left="1701" w:header="964" w:footer="964" w:gutter="0"/>
      <w:pgNumType w:start="101"/>
      <w:cols w:space="454" w:equalWidth="0">
        <w:col w:w="8505"/>
      </w:cols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D5F" w:rsidRDefault="007F5D5F">
      <w:r>
        <w:separator/>
      </w:r>
    </w:p>
  </w:endnote>
  <w:endnote w:type="continuationSeparator" w:id="0">
    <w:p w:rsidR="007F5D5F" w:rsidRDefault="007F5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A54" w:rsidRDefault="00930A54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A54" w:rsidRDefault="00930A54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A54" w:rsidRDefault="00930A54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A54" w:rsidRDefault="00930A54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D5F" w:rsidRDefault="007F5D5F">
      <w:r>
        <w:separator/>
      </w:r>
    </w:p>
  </w:footnote>
  <w:footnote w:type="continuationSeparator" w:id="0">
    <w:p w:rsidR="007F5D5F" w:rsidRDefault="007F5D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A54" w:rsidRPr="00EC49FE" w:rsidRDefault="008C13FB">
    <w:pPr>
      <w:framePr w:wrap="around" w:vAnchor="text" w:hAnchor="margin" w:xAlign="inside" w:y="1"/>
      <w:rPr>
        <w:lang w:val="pt-BR"/>
      </w:rPr>
    </w:pPr>
    <w:r>
      <w:fldChar w:fldCharType="begin"/>
    </w:r>
    <w:r w:rsidR="00930A54" w:rsidRPr="00EC49FE">
      <w:rPr>
        <w:lang w:val="pt-BR"/>
      </w:rPr>
      <w:instrText xml:space="preserve">PAGE  </w:instrText>
    </w:r>
    <w:r>
      <w:fldChar w:fldCharType="separate"/>
    </w:r>
    <w:r w:rsidR="00930A54" w:rsidRPr="00EC49FE">
      <w:rPr>
        <w:noProof/>
        <w:lang w:val="pt-BR"/>
      </w:rPr>
      <w:t>102</w:t>
    </w:r>
    <w:r>
      <w:fldChar w:fldCharType="end"/>
    </w:r>
  </w:p>
  <w:p w:rsidR="00930A54" w:rsidRPr="00EC49FE" w:rsidRDefault="00930A54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r w:rsidR="0072750D" w:rsidRPr="00EC49FE">
      <w:rPr>
        <w:lang w:val="pt-BR"/>
      </w:rPr>
      <w:t xml:space="preserve">L. </w:t>
    </w:r>
    <w:r w:rsidRPr="00EC49FE">
      <w:rPr>
        <w:lang w:val="pt-BR"/>
      </w:rPr>
      <w:t>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A54" w:rsidRDefault="00930A54">
    <w:pPr>
      <w:framePr w:wrap="around" w:vAnchor="text" w:hAnchor="margin" w:xAlign="inside" w:y="1"/>
    </w:pPr>
  </w:p>
  <w:p w:rsidR="00930A54" w:rsidRDefault="00930A54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A54" w:rsidRPr="00EC49FE" w:rsidRDefault="008C13FB">
    <w:pPr>
      <w:framePr w:wrap="around" w:vAnchor="text" w:hAnchor="margin" w:xAlign="inside" w:y="1"/>
      <w:rPr>
        <w:lang w:val="pt-BR"/>
      </w:rPr>
    </w:pPr>
    <w:r>
      <w:fldChar w:fldCharType="begin"/>
    </w:r>
    <w:r w:rsidR="00930A54" w:rsidRPr="00EC49FE">
      <w:rPr>
        <w:lang w:val="pt-BR"/>
      </w:rPr>
      <w:instrText xml:space="preserve">PAGE  </w:instrText>
    </w:r>
    <w:r>
      <w:fldChar w:fldCharType="separate"/>
    </w:r>
    <w:r w:rsidR="00930A54" w:rsidRPr="00EC49FE">
      <w:rPr>
        <w:noProof/>
        <w:lang w:val="pt-BR"/>
      </w:rPr>
      <w:t>102</w:t>
    </w:r>
    <w:r>
      <w:fldChar w:fldCharType="end"/>
    </w:r>
  </w:p>
  <w:p w:rsidR="00930A54" w:rsidRPr="00EC49FE" w:rsidRDefault="00930A54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r w:rsidR="00BB3EC1" w:rsidRPr="00EC49FE">
      <w:rPr>
        <w:lang w:val="pt-BR"/>
      </w:rPr>
      <w:t xml:space="preserve">L. </w:t>
    </w:r>
    <w:r w:rsidRPr="00EC49FE">
      <w:rPr>
        <w:lang w:val="pt-BR"/>
      </w:rPr>
      <w:t>Velho</w:t>
    </w:r>
  </w:p>
  <w:p w:rsidR="00930A54" w:rsidRPr="0072750D" w:rsidRDefault="00930A54">
    <w:pPr>
      <w:rPr>
        <w:lang w:val="pt-BR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A54" w:rsidRDefault="00930A54">
    <w:pPr>
      <w:framePr w:wrap="around" w:vAnchor="text" w:hAnchor="margin" w:xAlign="inside" w:y="1"/>
    </w:pPr>
  </w:p>
  <w:p w:rsidR="00930A54" w:rsidRDefault="00930A54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5F743FA7"/>
    <w:multiLevelType w:val="hybridMultilevel"/>
    <w:tmpl w:val="36F48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49FE"/>
    <w:rsid w:val="00004E79"/>
    <w:rsid w:val="00011B17"/>
    <w:rsid w:val="00022497"/>
    <w:rsid w:val="00073496"/>
    <w:rsid w:val="000A1313"/>
    <w:rsid w:val="000B1FB0"/>
    <w:rsid w:val="000C3473"/>
    <w:rsid w:val="000C48C9"/>
    <w:rsid w:val="000F72E1"/>
    <w:rsid w:val="0012763A"/>
    <w:rsid w:val="00132106"/>
    <w:rsid w:val="001600DA"/>
    <w:rsid w:val="00163CEF"/>
    <w:rsid w:val="00177C87"/>
    <w:rsid w:val="001A222E"/>
    <w:rsid w:val="001A2993"/>
    <w:rsid w:val="001B0861"/>
    <w:rsid w:val="001B594E"/>
    <w:rsid w:val="001C23DA"/>
    <w:rsid w:val="001C3FEF"/>
    <w:rsid w:val="001C617E"/>
    <w:rsid w:val="001C6E3E"/>
    <w:rsid w:val="001F182C"/>
    <w:rsid w:val="0022582D"/>
    <w:rsid w:val="00226832"/>
    <w:rsid w:val="00241FB1"/>
    <w:rsid w:val="00245575"/>
    <w:rsid w:val="002469A4"/>
    <w:rsid w:val="00247448"/>
    <w:rsid w:val="00255AC9"/>
    <w:rsid w:val="0025722C"/>
    <w:rsid w:val="00290562"/>
    <w:rsid w:val="00296CC3"/>
    <w:rsid w:val="002A0C1A"/>
    <w:rsid w:val="002C1E8A"/>
    <w:rsid w:val="002C6831"/>
    <w:rsid w:val="0030124B"/>
    <w:rsid w:val="003112B6"/>
    <w:rsid w:val="003171B4"/>
    <w:rsid w:val="00322EDE"/>
    <w:rsid w:val="00344245"/>
    <w:rsid w:val="00351052"/>
    <w:rsid w:val="003703CE"/>
    <w:rsid w:val="0039084B"/>
    <w:rsid w:val="003A77DE"/>
    <w:rsid w:val="003C25DE"/>
    <w:rsid w:val="003C5D8E"/>
    <w:rsid w:val="003D4F8F"/>
    <w:rsid w:val="003F4556"/>
    <w:rsid w:val="003F62A7"/>
    <w:rsid w:val="004023B2"/>
    <w:rsid w:val="00403598"/>
    <w:rsid w:val="0046099B"/>
    <w:rsid w:val="004923A7"/>
    <w:rsid w:val="00493C09"/>
    <w:rsid w:val="004A0E4D"/>
    <w:rsid w:val="004A4FEF"/>
    <w:rsid w:val="004A5979"/>
    <w:rsid w:val="004A79F7"/>
    <w:rsid w:val="004D5F2D"/>
    <w:rsid w:val="004E1654"/>
    <w:rsid w:val="004E2465"/>
    <w:rsid w:val="004F1E14"/>
    <w:rsid w:val="00506E18"/>
    <w:rsid w:val="00521C4E"/>
    <w:rsid w:val="00550B48"/>
    <w:rsid w:val="00556B9F"/>
    <w:rsid w:val="00582FE0"/>
    <w:rsid w:val="00584A2C"/>
    <w:rsid w:val="005A49BE"/>
    <w:rsid w:val="005B0769"/>
    <w:rsid w:val="005B2C6B"/>
    <w:rsid w:val="005C3BF7"/>
    <w:rsid w:val="00602A57"/>
    <w:rsid w:val="00603861"/>
    <w:rsid w:val="006101C9"/>
    <w:rsid w:val="00630E84"/>
    <w:rsid w:val="00641BDB"/>
    <w:rsid w:val="00654C8B"/>
    <w:rsid w:val="00676E05"/>
    <w:rsid w:val="0068092C"/>
    <w:rsid w:val="006A5D1A"/>
    <w:rsid w:val="006B0665"/>
    <w:rsid w:val="006D55AF"/>
    <w:rsid w:val="006E2731"/>
    <w:rsid w:val="006E4CBE"/>
    <w:rsid w:val="00717B58"/>
    <w:rsid w:val="0072750D"/>
    <w:rsid w:val="00757A6C"/>
    <w:rsid w:val="00765FCC"/>
    <w:rsid w:val="007770F4"/>
    <w:rsid w:val="00780B1C"/>
    <w:rsid w:val="00797917"/>
    <w:rsid w:val="007C4987"/>
    <w:rsid w:val="007E319C"/>
    <w:rsid w:val="007E4BE1"/>
    <w:rsid w:val="007E7EE9"/>
    <w:rsid w:val="007F4CC1"/>
    <w:rsid w:val="007F5D5F"/>
    <w:rsid w:val="00804CD5"/>
    <w:rsid w:val="00805D8F"/>
    <w:rsid w:val="00806400"/>
    <w:rsid w:val="008124FB"/>
    <w:rsid w:val="0088348B"/>
    <w:rsid w:val="00892EFF"/>
    <w:rsid w:val="00894AA6"/>
    <w:rsid w:val="008B1055"/>
    <w:rsid w:val="008B43B0"/>
    <w:rsid w:val="008B5022"/>
    <w:rsid w:val="008C13FB"/>
    <w:rsid w:val="008E3B62"/>
    <w:rsid w:val="008F3E6C"/>
    <w:rsid w:val="009055B8"/>
    <w:rsid w:val="0092301E"/>
    <w:rsid w:val="00930A54"/>
    <w:rsid w:val="00956FE9"/>
    <w:rsid w:val="00961E80"/>
    <w:rsid w:val="00977226"/>
    <w:rsid w:val="009C66C4"/>
    <w:rsid w:val="009D10F7"/>
    <w:rsid w:val="00A1632C"/>
    <w:rsid w:val="00A538FA"/>
    <w:rsid w:val="00A94DEB"/>
    <w:rsid w:val="00AA437B"/>
    <w:rsid w:val="00AB24D9"/>
    <w:rsid w:val="00AC18B4"/>
    <w:rsid w:val="00B01F43"/>
    <w:rsid w:val="00B03252"/>
    <w:rsid w:val="00B16E1E"/>
    <w:rsid w:val="00B22860"/>
    <w:rsid w:val="00B228F7"/>
    <w:rsid w:val="00B329F0"/>
    <w:rsid w:val="00B50C9F"/>
    <w:rsid w:val="00B571C2"/>
    <w:rsid w:val="00B94114"/>
    <w:rsid w:val="00B94B34"/>
    <w:rsid w:val="00B94C79"/>
    <w:rsid w:val="00BB3EC1"/>
    <w:rsid w:val="00BB504C"/>
    <w:rsid w:val="00BE33F0"/>
    <w:rsid w:val="00C3594B"/>
    <w:rsid w:val="00C66FED"/>
    <w:rsid w:val="00C701BB"/>
    <w:rsid w:val="00C776AB"/>
    <w:rsid w:val="00C828CA"/>
    <w:rsid w:val="00C90AAE"/>
    <w:rsid w:val="00C90F06"/>
    <w:rsid w:val="00CC071E"/>
    <w:rsid w:val="00D0385C"/>
    <w:rsid w:val="00D21D55"/>
    <w:rsid w:val="00D31D45"/>
    <w:rsid w:val="00D533DC"/>
    <w:rsid w:val="00DC6541"/>
    <w:rsid w:val="00DF4C44"/>
    <w:rsid w:val="00E06EE8"/>
    <w:rsid w:val="00E31C43"/>
    <w:rsid w:val="00EC49FE"/>
    <w:rsid w:val="00ED4D24"/>
    <w:rsid w:val="00EE70EF"/>
    <w:rsid w:val="00F27ABB"/>
    <w:rsid w:val="00F478C4"/>
    <w:rsid w:val="00F7431D"/>
    <w:rsid w:val="00F81DF2"/>
    <w:rsid w:val="00F966A4"/>
    <w:rsid w:val="00FB71B1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FB50D01-A180-4A27-A40E-3B084997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DEB"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rsid w:val="00A94DEB"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rsid w:val="00A94DEB"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94DEB"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rsid w:val="00A94DEB"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A94DEB"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customStyle="1" w:styleId="Corpodetexto21">
    <w:name w:val="Corpo de texto 21"/>
    <w:basedOn w:val="Normal"/>
    <w:rsid w:val="00506E18"/>
    <w:pPr>
      <w:tabs>
        <w:tab w:val="clear" w:pos="720"/>
      </w:tabs>
      <w:suppressAutoHyphens/>
      <w:spacing w:before="0"/>
    </w:pPr>
    <w:rPr>
      <w:rFonts w:ascii="Times New Roman" w:hAnsi="Times New Roman" w:cs="Calibri"/>
      <w:lang w:val="pt-BR" w:eastAsia="ar-SA"/>
    </w:rPr>
  </w:style>
  <w:style w:type="paragraph" w:styleId="Textodebalo">
    <w:name w:val="Balloon Text"/>
    <w:basedOn w:val="Normal"/>
    <w:link w:val="TextodebaloChar"/>
    <w:rsid w:val="005C3BF7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C3BF7"/>
    <w:rPr>
      <w:rFonts w:ascii="Tahoma" w:hAnsi="Tahoma" w:cs="Tahoma"/>
      <w:sz w:val="16"/>
      <w:szCs w:val="16"/>
      <w:lang w:val="en-US"/>
    </w:rPr>
  </w:style>
  <w:style w:type="paragraph" w:styleId="Rodap">
    <w:name w:val="footer"/>
    <w:basedOn w:val="Normal"/>
    <w:link w:val="RodapChar"/>
    <w:rsid w:val="005C3BF7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rsid w:val="005C3BF7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rsid w:val="005C3BF7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rsid w:val="005C3BF7"/>
    <w:rPr>
      <w:rFonts w:ascii="Times" w:hAnsi="Times"/>
      <w:sz w:val="24"/>
      <w:lang w:val="en-US"/>
    </w:rPr>
  </w:style>
  <w:style w:type="character" w:customStyle="1" w:styleId="verdana11cinzasublinhado1">
    <w:name w:val="verdana_11_cinza_sublinhado1"/>
    <w:basedOn w:val="Fontepargpadro"/>
    <w:rsid w:val="006101C9"/>
    <w:rPr>
      <w:rFonts w:ascii="Verdana" w:hAnsi="Verdana" w:hint="default"/>
      <w:color w:val="333333"/>
      <w:sz w:val="17"/>
      <w:szCs w:val="17"/>
      <w:u w:val="single"/>
    </w:rPr>
  </w:style>
  <w:style w:type="paragraph" w:styleId="PargrafodaLista">
    <w:name w:val="List Paragraph"/>
    <w:basedOn w:val="Normal"/>
    <w:uiPriority w:val="34"/>
    <w:qFormat/>
    <w:rsid w:val="000B1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8805">
              <w:marLeft w:val="25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046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75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43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1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7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66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65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17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702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44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349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F0EDB-412D-4FB7-BBC0-82138C916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239</TotalTime>
  <Pages>19</Pages>
  <Words>1758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11232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Rafael Sanzio</cp:lastModifiedBy>
  <cp:revision>82</cp:revision>
  <cp:lastPrinted>2013-06-25T20:44:00Z</cp:lastPrinted>
  <dcterms:created xsi:type="dcterms:W3CDTF">2013-06-05T01:32:00Z</dcterms:created>
  <dcterms:modified xsi:type="dcterms:W3CDTF">2013-07-01T19:01:00Z</dcterms:modified>
</cp:coreProperties>
</file>